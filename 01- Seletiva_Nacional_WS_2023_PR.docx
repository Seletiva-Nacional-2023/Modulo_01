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B6645" w14:textId="303EFE6A" w:rsidR="006E6145" w:rsidRPr="000C5AB7" w:rsidRDefault="00FC0F74" w:rsidP="006E6145">
      <w:pPr>
        <w:pStyle w:val="Ttulo"/>
        <w:ind w:right="-1"/>
        <w:rPr>
          <w:lang w:val="pt-BR"/>
        </w:rPr>
      </w:pPr>
      <w:bookmarkStart w:id="0" w:name="_Toc386117270"/>
      <w:bookmarkStart w:id="1" w:name="_Toc386117477"/>
      <w:r w:rsidRPr="000C5AB7">
        <w:rPr>
          <w:lang w:val="pt-BR"/>
        </w:rPr>
        <w:t>Projeto Teste</w:t>
      </w:r>
    </w:p>
    <w:p w14:paraId="663F44AC" w14:textId="3EA5B4FB" w:rsidR="00AE528B" w:rsidRPr="000C5AB7" w:rsidRDefault="00980B02" w:rsidP="006E6145">
      <w:pPr>
        <w:pStyle w:val="Subttulo"/>
        <w:ind w:right="-1"/>
        <w:rPr>
          <w:i w:val="0"/>
          <w:lang w:val="pt-BR"/>
        </w:rPr>
      </w:pPr>
      <w:r w:rsidRPr="000C5AB7">
        <w:rPr>
          <w:lang w:val="pt-BR"/>
        </w:rPr>
        <w:t>Desenvolvimento de Aplicativos Móveis</w:t>
      </w:r>
    </w:p>
    <w:p w14:paraId="3AC9D7E0" w14:textId="6C6B75CD" w:rsidR="00453B91" w:rsidRPr="000C5AB7" w:rsidRDefault="00453B91" w:rsidP="00453B91"/>
    <w:p w14:paraId="68E4B64B" w14:textId="77777777" w:rsidR="00453B91" w:rsidRPr="000C5AB7" w:rsidRDefault="00453B91" w:rsidP="00453B91">
      <w:pPr>
        <w:jc w:val="right"/>
      </w:pPr>
    </w:p>
    <w:p w14:paraId="0A784D23" w14:textId="77777777" w:rsidR="00453B91" w:rsidRPr="000C5AB7" w:rsidRDefault="00453B91" w:rsidP="00453B91">
      <w:pPr>
        <w:jc w:val="right"/>
      </w:pPr>
    </w:p>
    <w:p w14:paraId="15EF72B1" w14:textId="77777777" w:rsidR="00453B91" w:rsidRPr="000C5AB7" w:rsidRDefault="00453B91" w:rsidP="00453B91"/>
    <w:p w14:paraId="5BC55B8A" w14:textId="77777777" w:rsidR="00453B91" w:rsidRPr="000C5AB7" w:rsidRDefault="00453B91" w:rsidP="00453B91"/>
    <w:p w14:paraId="16E407C3" w14:textId="77777777" w:rsidR="00453B91" w:rsidRPr="000C5AB7" w:rsidRDefault="00453B91" w:rsidP="00453B91"/>
    <w:p w14:paraId="3F703A80" w14:textId="77777777" w:rsidR="00453B91" w:rsidRPr="000C5AB7" w:rsidRDefault="00453B91" w:rsidP="00453B91"/>
    <w:p w14:paraId="27242A0C" w14:textId="77777777" w:rsidR="00453B91" w:rsidRPr="000C5AB7" w:rsidRDefault="00453B91" w:rsidP="00453B91"/>
    <w:p w14:paraId="5C6F8C5E" w14:textId="77777777" w:rsidR="00453B91" w:rsidRPr="000C5AB7" w:rsidRDefault="00453B91" w:rsidP="00453B91"/>
    <w:p w14:paraId="5757C435" w14:textId="77777777" w:rsidR="00453B91" w:rsidRPr="000C5AB7" w:rsidRDefault="00453B91" w:rsidP="00453B91"/>
    <w:p w14:paraId="25B0129F" w14:textId="77777777" w:rsidR="00453B91" w:rsidRPr="000C5AB7" w:rsidRDefault="00453B91" w:rsidP="00453B91"/>
    <w:p w14:paraId="6A3FD10A" w14:textId="77777777" w:rsidR="00453B91" w:rsidRPr="000C5AB7" w:rsidRDefault="00453B91" w:rsidP="00453B91"/>
    <w:p w14:paraId="0C96B7BB" w14:textId="77777777" w:rsidR="00453B91" w:rsidRPr="000C5AB7" w:rsidRDefault="00453B91" w:rsidP="00453B91"/>
    <w:p w14:paraId="35DCA5A9" w14:textId="77777777" w:rsidR="00453B91" w:rsidRPr="000C5AB7" w:rsidRDefault="00453B91" w:rsidP="00453B91"/>
    <w:p w14:paraId="6D0FBCB5" w14:textId="77777777" w:rsidR="00453B91" w:rsidRPr="000C5AB7" w:rsidRDefault="00453B91" w:rsidP="00453B91"/>
    <w:p w14:paraId="7090E73B" w14:textId="77777777" w:rsidR="00453B91" w:rsidRPr="000C5AB7" w:rsidRDefault="00453B91" w:rsidP="00453B91"/>
    <w:p w14:paraId="63D06A3C" w14:textId="77777777" w:rsidR="00453B91" w:rsidRPr="000C5AB7" w:rsidRDefault="00453B91" w:rsidP="00453B91"/>
    <w:p w14:paraId="068FA09B" w14:textId="77777777" w:rsidR="00453B91" w:rsidRPr="000C5AB7" w:rsidRDefault="00453B91" w:rsidP="00453B91"/>
    <w:p w14:paraId="5A22C285" w14:textId="77777777" w:rsidR="00453B91" w:rsidRPr="000C5AB7" w:rsidRDefault="00453B91" w:rsidP="00453B91"/>
    <w:p w14:paraId="03B66199" w14:textId="77777777" w:rsidR="00453B91" w:rsidRPr="000C5AB7" w:rsidRDefault="00453B91" w:rsidP="00453B91"/>
    <w:p w14:paraId="31313D0B" w14:textId="77777777" w:rsidR="00453B91" w:rsidRPr="000C5AB7" w:rsidRDefault="00453B91" w:rsidP="00453B91"/>
    <w:p w14:paraId="13FDD3DE" w14:textId="77777777" w:rsidR="00453B91" w:rsidRPr="000C5AB7" w:rsidRDefault="00453B91" w:rsidP="00453B91"/>
    <w:p w14:paraId="54020523" w14:textId="77777777" w:rsidR="00453B91" w:rsidRPr="000C5AB7" w:rsidRDefault="00453B91" w:rsidP="00453B91"/>
    <w:p w14:paraId="510421CE" w14:textId="77777777" w:rsidR="00453B91" w:rsidRPr="000C5AB7" w:rsidRDefault="00453B91" w:rsidP="00453B91"/>
    <w:p w14:paraId="410467B9" w14:textId="77777777" w:rsidR="00453B91" w:rsidRPr="000C5AB7" w:rsidRDefault="00453B91" w:rsidP="00453B91"/>
    <w:p w14:paraId="2565954A" w14:textId="77777777" w:rsidR="00453B91" w:rsidRPr="000C5AB7" w:rsidRDefault="00453B91" w:rsidP="00453B91"/>
    <w:p w14:paraId="05C248F4" w14:textId="77777777" w:rsidR="00453B91" w:rsidRPr="000C5AB7" w:rsidRDefault="00453B91" w:rsidP="00453B91"/>
    <w:p w14:paraId="79B8C172" w14:textId="77777777" w:rsidR="00453B91" w:rsidRPr="000C5AB7" w:rsidRDefault="00453B91" w:rsidP="00453B91"/>
    <w:p w14:paraId="719339F9" w14:textId="551F5DB4" w:rsidR="00453B91" w:rsidRPr="000C5AB7" w:rsidRDefault="00FC0F74" w:rsidP="00453B91">
      <w:pPr>
        <w:spacing w:after="0"/>
      </w:pPr>
      <w:r w:rsidRPr="000C5AB7">
        <w:t>Elaborado por</w:t>
      </w:r>
      <w:r w:rsidR="00453B91" w:rsidRPr="000C5AB7">
        <w:t>:</w:t>
      </w:r>
    </w:p>
    <w:p w14:paraId="4FC748B6" w14:textId="7EE1BC0E" w:rsidR="00453B91" w:rsidRPr="000C5AB7" w:rsidRDefault="00551ED6" w:rsidP="00453B91">
      <w:pPr>
        <w:spacing w:after="0"/>
      </w:pPr>
      <w:r>
        <w:t>Willian Candido Pedroso – PR</w:t>
      </w:r>
    </w:p>
    <w:p w14:paraId="1BA6C998" w14:textId="77777777" w:rsidR="00AE528B" w:rsidRPr="000C5AB7" w:rsidRDefault="00AE528B" w:rsidP="00AE528B">
      <w:pPr>
        <w:sectPr w:rsidR="00AE528B" w:rsidRPr="000C5AB7" w:rsidSect="00AE528B">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p>
    <w:p w14:paraId="56FDBDDD" w14:textId="7B3B7882" w:rsidR="00453B91" w:rsidRPr="000C5AB7" w:rsidRDefault="00FC0F74" w:rsidP="00453B91">
      <w:pPr>
        <w:pStyle w:val="Ttulo1"/>
        <w:rPr>
          <w:lang w:val="pt-BR"/>
        </w:rPr>
      </w:pPr>
      <w:bookmarkStart w:id="2" w:name="_Toc49198700"/>
      <w:bookmarkStart w:id="3" w:name="_Toc386117271"/>
      <w:bookmarkStart w:id="4" w:name="_Toc386117478"/>
      <w:r w:rsidRPr="000C5AB7">
        <w:rPr>
          <w:lang w:val="pt-BR"/>
        </w:rPr>
        <w:lastRenderedPageBreak/>
        <w:t>Introdução</w:t>
      </w:r>
      <w:bookmarkEnd w:id="2"/>
      <w:r w:rsidR="00453B91" w:rsidRPr="000C5AB7">
        <w:rPr>
          <w:lang w:val="pt-BR"/>
        </w:rPr>
        <w:t xml:space="preserve"> </w:t>
      </w:r>
    </w:p>
    <w:p w14:paraId="5ACEC78B" w14:textId="77777777" w:rsidR="007B6B07" w:rsidRPr="007B6B07" w:rsidRDefault="007B6B07" w:rsidP="007B6B07">
      <w:pPr>
        <w:spacing w:after="80"/>
        <w:jc w:val="both"/>
        <w:rPr>
          <w:rFonts w:ascii="Arial" w:hAnsi="Arial"/>
        </w:rPr>
      </w:pPr>
      <w:bookmarkStart w:id="5" w:name="_Hlk145859423"/>
      <w:bookmarkStart w:id="6" w:name="_Toc49198701"/>
      <w:r w:rsidRPr="007B6B07">
        <w:rPr>
          <w:rFonts w:ascii="Arial" w:hAnsi="Arial"/>
        </w:rPr>
        <w:t xml:space="preserve">O aplicativo revolucionário EuVouNaTrip oferece uma experiência de viagem incomparável, transformando suas jornadas em aventuras emocionantes e personalizadas. Com recursos inovadores como gamificação de pontos turísticos, roteiros sob medida baseados nas suas preferências, check-in simplificado por reconhecimento facial, ofertas exclusivas que adicionam um toque especial à sua jornada, avaliações e comentários úteis de outros viajantes, suporte ao cliente ágil e inteligentes recomendações de destinos autênticos e menos explorados, o EuVouNaTrip é o seu companheiro de viagem indispensável, garantindo que cada viagem seja memorável, fluida e enriquecedora. </w:t>
      </w:r>
    </w:p>
    <w:bookmarkEnd w:id="5"/>
    <w:p w14:paraId="539A05DB" w14:textId="6C364705" w:rsidR="00453B91" w:rsidRDefault="00FC0F74" w:rsidP="00453B91">
      <w:pPr>
        <w:pStyle w:val="Ttulo1"/>
        <w:rPr>
          <w:lang w:val="pt-BR"/>
        </w:rPr>
      </w:pPr>
      <w:r w:rsidRPr="000C5AB7">
        <w:rPr>
          <w:lang w:val="pt-BR"/>
        </w:rPr>
        <w:t>Descrição do projeto e tarefas</w:t>
      </w:r>
      <w:bookmarkEnd w:id="6"/>
    </w:p>
    <w:p w14:paraId="60FD092C" w14:textId="15A21246" w:rsidR="00FE1E10" w:rsidRDefault="00A823A2" w:rsidP="00FE1E10">
      <w:pPr>
        <w:spacing w:after="80"/>
        <w:rPr>
          <w:rFonts w:ascii="Arial" w:hAnsi="Arial"/>
          <w:b/>
          <w:bCs/>
        </w:rPr>
      </w:pPr>
      <w:bookmarkStart w:id="7" w:name="_Hlk145860262"/>
      <w:r>
        <w:rPr>
          <w:rFonts w:ascii="Arial" w:hAnsi="Arial"/>
          <w:b/>
          <w:bCs/>
        </w:rPr>
        <w:t>ICONES</w:t>
      </w:r>
    </w:p>
    <w:p w14:paraId="639114F6" w14:textId="760B250F" w:rsidR="00A823A2" w:rsidRPr="00A823A2" w:rsidRDefault="00A823A2" w:rsidP="00544EFD">
      <w:pPr>
        <w:pStyle w:val="PargrafodaLista"/>
        <w:numPr>
          <w:ilvl w:val="0"/>
          <w:numId w:val="40"/>
        </w:numPr>
        <w:spacing w:after="80"/>
        <w:rPr>
          <w:rFonts w:ascii="Arial" w:hAnsi="Arial"/>
          <w:lang w:val="pt-BR"/>
        </w:rPr>
      </w:pPr>
      <w:r w:rsidRPr="00A823A2">
        <w:rPr>
          <w:rFonts w:ascii="Arial" w:hAnsi="Arial"/>
          <w:lang w:val="pt-BR"/>
        </w:rPr>
        <w:t>Serão permitidos o uso de ícones nativos da ferramenta Figma para a construção das telas do projeto.</w:t>
      </w:r>
    </w:p>
    <w:p w14:paraId="1A6B3CEE" w14:textId="77777777" w:rsidR="0085106B" w:rsidRPr="0085106B" w:rsidRDefault="0085106B" w:rsidP="0085106B">
      <w:pPr>
        <w:pStyle w:val="PargrafodaLista"/>
        <w:spacing w:after="80"/>
        <w:rPr>
          <w:rFonts w:ascii="Arial" w:hAnsi="Arial"/>
          <w:i/>
          <w:iCs/>
          <w:lang w:val="pt-BR"/>
        </w:rPr>
      </w:pPr>
    </w:p>
    <w:p w14:paraId="795ECA1D" w14:textId="7B98A884" w:rsidR="009018BB" w:rsidRPr="000C5AB7" w:rsidRDefault="00551ED6" w:rsidP="009018BB">
      <w:pPr>
        <w:spacing w:after="80"/>
        <w:rPr>
          <w:rFonts w:ascii="Arial" w:hAnsi="Arial"/>
          <w:b/>
          <w:bCs/>
        </w:rPr>
      </w:pPr>
      <w:bookmarkStart w:id="8" w:name="_Hlk145859598"/>
      <w:r>
        <w:rPr>
          <w:rFonts w:ascii="Arial" w:hAnsi="Arial"/>
          <w:b/>
          <w:bCs/>
        </w:rPr>
        <w:t xml:space="preserve">LOGO E </w:t>
      </w:r>
      <w:r w:rsidR="0085106B">
        <w:rPr>
          <w:rFonts w:ascii="Arial" w:hAnsi="Arial"/>
          <w:b/>
          <w:bCs/>
        </w:rPr>
        <w:t>GUIA DE ESTILO</w:t>
      </w:r>
    </w:p>
    <w:p w14:paraId="7D4BD67A" w14:textId="36043F0E" w:rsidR="009018BB" w:rsidRDefault="00551ED6" w:rsidP="007B6B07">
      <w:pPr>
        <w:pStyle w:val="PargrafodaLista"/>
        <w:numPr>
          <w:ilvl w:val="0"/>
          <w:numId w:val="28"/>
        </w:numPr>
        <w:spacing w:after="80"/>
        <w:jc w:val="both"/>
        <w:rPr>
          <w:rFonts w:ascii="Arial" w:hAnsi="Arial"/>
          <w:lang w:val="pt-BR"/>
        </w:rPr>
      </w:pPr>
      <w:r>
        <w:rPr>
          <w:rFonts w:ascii="Arial" w:hAnsi="Arial"/>
          <w:lang w:val="pt-BR"/>
        </w:rPr>
        <w:t xml:space="preserve">A logo e manual </w:t>
      </w:r>
      <w:r w:rsidR="0094655D">
        <w:rPr>
          <w:rFonts w:ascii="Arial" w:hAnsi="Arial"/>
          <w:lang w:val="pt-BR"/>
        </w:rPr>
        <w:t xml:space="preserve">do projeto estão disponíveis no seu computador no caminho: </w:t>
      </w:r>
      <w:r w:rsidR="0094655D" w:rsidRPr="007B6B07">
        <w:rPr>
          <w:rFonts w:ascii="Arial" w:hAnsi="Arial"/>
          <w:i/>
          <w:iCs/>
          <w:lang w:val="pt-BR"/>
        </w:rPr>
        <w:t>C:\DataFiles\Guia de Estilo</w:t>
      </w:r>
      <w:r w:rsidR="006F2CA0">
        <w:rPr>
          <w:rFonts w:ascii="Arial" w:hAnsi="Arial"/>
          <w:i/>
          <w:iCs/>
          <w:lang w:val="pt-BR"/>
        </w:rPr>
        <w:t>s</w:t>
      </w:r>
    </w:p>
    <w:p w14:paraId="3D546445" w14:textId="525822C8" w:rsidR="0094655D" w:rsidRPr="00C363CC" w:rsidRDefault="0094655D" w:rsidP="00BA2E8C">
      <w:pPr>
        <w:pStyle w:val="PargrafodaLista"/>
        <w:numPr>
          <w:ilvl w:val="0"/>
          <w:numId w:val="28"/>
        </w:numPr>
        <w:spacing w:after="80"/>
        <w:jc w:val="both"/>
        <w:rPr>
          <w:rFonts w:ascii="Arial" w:hAnsi="Arial"/>
          <w:lang w:val="pt-BR"/>
        </w:rPr>
      </w:pPr>
      <w:r w:rsidRPr="007B6B07">
        <w:rPr>
          <w:rFonts w:ascii="Arial" w:hAnsi="Arial"/>
          <w:lang w:val="pt-BR"/>
        </w:rPr>
        <w:t xml:space="preserve">As fontes para utilização no projeto estão disponíveis no seu computador no caminho: </w:t>
      </w:r>
      <w:r w:rsidRPr="007B6B07">
        <w:rPr>
          <w:rFonts w:ascii="Arial" w:hAnsi="Arial"/>
          <w:i/>
          <w:iCs/>
          <w:lang w:val="pt-BR"/>
        </w:rPr>
        <w:t>C:\DataFiles\Fontes</w:t>
      </w:r>
    </w:p>
    <w:p w14:paraId="7E88099E" w14:textId="77777777" w:rsidR="00C363CC" w:rsidRDefault="00C363CC" w:rsidP="009018BB">
      <w:pPr>
        <w:spacing w:after="80"/>
        <w:rPr>
          <w:rFonts w:ascii="Arial" w:hAnsi="Arial"/>
          <w:b/>
          <w:bCs/>
        </w:rPr>
      </w:pPr>
      <w:bookmarkStart w:id="9" w:name="_Hlk145859609"/>
      <w:bookmarkEnd w:id="7"/>
      <w:bookmarkEnd w:id="8"/>
    </w:p>
    <w:p w14:paraId="20A0410C" w14:textId="61366330" w:rsidR="009018BB" w:rsidRPr="000C5AB7" w:rsidRDefault="00585CF3" w:rsidP="009018BB">
      <w:pPr>
        <w:spacing w:after="80"/>
        <w:rPr>
          <w:rFonts w:ascii="Arial" w:hAnsi="Arial"/>
          <w:b/>
          <w:bCs/>
        </w:rPr>
      </w:pPr>
      <w:r w:rsidRPr="000C5AB7">
        <w:rPr>
          <w:rFonts w:ascii="Arial" w:hAnsi="Arial"/>
          <w:b/>
          <w:bCs/>
        </w:rPr>
        <w:t xml:space="preserve">CRIAÇÃO </w:t>
      </w:r>
      <w:r w:rsidR="00551ED6">
        <w:rPr>
          <w:rFonts w:ascii="Arial" w:hAnsi="Arial"/>
          <w:b/>
          <w:bCs/>
        </w:rPr>
        <w:t>DAS TELAS</w:t>
      </w:r>
    </w:p>
    <w:bookmarkEnd w:id="9"/>
    <w:p w14:paraId="793C75D7" w14:textId="77777777" w:rsidR="007B6B07" w:rsidRPr="007B6B07" w:rsidRDefault="007B6B07" w:rsidP="007B6B07">
      <w:pPr>
        <w:numPr>
          <w:ilvl w:val="0"/>
          <w:numId w:val="39"/>
        </w:numPr>
        <w:pBdr>
          <w:top w:val="nil"/>
          <w:left w:val="nil"/>
          <w:bottom w:val="nil"/>
          <w:right w:val="nil"/>
          <w:between w:val="nil"/>
        </w:pBdr>
        <w:spacing w:after="0"/>
        <w:jc w:val="both"/>
        <w:rPr>
          <w:rFonts w:ascii="Arial" w:hAnsi="Arial"/>
        </w:rPr>
      </w:pPr>
      <w:r w:rsidRPr="007B6B07">
        <w:rPr>
          <w:rFonts w:ascii="Arial" w:hAnsi="Arial"/>
        </w:rPr>
        <w:t>Você deverá criar o aplicativo conforme as instruções da próxima sessão e seguindo a guia de estilo e o manual de uso da marca prezando pela usabilidade e experiência do usuário.</w:t>
      </w:r>
    </w:p>
    <w:p w14:paraId="1F81AC33" w14:textId="77777777" w:rsidR="007B6B07" w:rsidRPr="007B6B07" w:rsidRDefault="007B6B07" w:rsidP="007B6B07">
      <w:pPr>
        <w:numPr>
          <w:ilvl w:val="0"/>
          <w:numId w:val="39"/>
        </w:numPr>
        <w:pBdr>
          <w:top w:val="nil"/>
          <w:left w:val="nil"/>
          <w:bottom w:val="nil"/>
          <w:right w:val="nil"/>
          <w:between w:val="nil"/>
        </w:pBdr>
        <w:spacing w:after="0"/>
        <w:jc w:val="both"/>
        <w:rPr>
          <w:rFonts w:ascii="Arial" w:hAnsi="Arial"/>
        </w:rPr>
      </w:pPr>
      <w:r w:rsidRPr="007B6B07">
        <w:rPr>
          <w:rFonts w:ascii="Arial" w:hAnsi="Arial"/>
        </w:rPr>
        <w:t>Quando necessário as telas poderão conter uma barra de rolagem na vertical. Nenhuma tela poderá possuir uma barra de rolagem na horizontal, logo, todos os itens deverão ser organizados para atender a este requisito;</w:t>
      </w:r>
    </w:p>
    <w:p w14:paraId="4D1174D1" w14:textId="117348D8" w:rsidR="00551ED6" w:rsidRDefault="007B6B07" w:rsidP="00225E6E">
      <w:pPr>
        <w:numPr>
          <w:ilvl w:val="0"/>
          <w:numId w:val="39"/>
        </w:numPr>
        <w:pBdr>
          <w:top w:val="nil"/>
          <w:left w:val="nil"/>
          <w:bottom w:val="nil"/>
          <w:right w:val="nil"/>
          <w:between w:val="nil"/>
        </w:pBdr>
        <w:spacing w:after="80"/>
        <w:jc w:val="both"/>
        <w:rPr>
          <w:rFonts w:ascii="Arial" w:hAnsi="Arial"/>
        </w:rPr>
      </w:pPr>
      <w:r w:rsidRPr="00C363CC">
        <w:rPr>
          <w:rFonts w:ascii="Arial" w:hAnsi="Arial"/>
        </w:rPr>
        <w:t xml:space="preserve">Os </w:t>
      </w:r>
      <w:r w:rsidR="00C363CC">
        <w:rPr>
          <w:rFonts w:ascii="Arial" w:hAnsi="Arial"/>
        </w:rPr>
        <w:t>W</w:t>
      </w:r>
      <w:r w:rsidRPr="00C363CC">
        <w:rPr>
          <w:rFonts w:ascii="Arial" w:hAnsi="Arial"/>
        </w:rPr>
        <w:t>ireframes disponibilizados no conteúdo desta prova são sugestões, você pode aplicar a organização que julgar necessário, respeitando a guia de estilo e manual da marca além de prezar pela usabilidade e experiência do usuário.</w:t>
      </w:r>
    </w:p>
    <w:p w14:paraId="72FE491D" w14:textId="77777777" w:rsidR="00C363CC" w:rsidRPr="00C363CC" w:rsidRDefault="00C363CC" w:rsidP="00C363CC">
      <w:pPr>
        <w:pBdr>
          <w:top w:val="nil"/>
          <w:left w:val="nil"/>
          <w:bottom w:val="nil"/>
          <w:right w:val="nil"/>
          <w:between w:val="nil"/>
        </w:pBdr>
        <w:spacing w:after="80"/>
        <w:ind w:left="720"/>
        <w:jc w:val="both"/>
        <w:rPr>
          <w:rFonts w:ascii="Arial" w:hAnsi="Arial"/>
        </w:rPr>
      </w:pPr>
    </w:p>
    <w:p w14:paraId="6A72BBDF" w14:textId="49F5228D" w:rsidR="009018BB" w:rsidRPr="000C5AB7" w:rsidRDefault="00754697" w:rsidP="009018BB">
      <w:pPr>
        <w:spacing w:after="80"/>
        <w:rPr>
          <w:rFonts w:ascii="Arial" w:hAnsi="Arial"/>
          <w:b/>
          <w:bCs/>
        </w:rPr>
      </w:pPr>
      <w:r w:rsidRPr="000C5AB7">
        <w:rPr>
          <w:rFonts w:ascii="Arial" w:hAnsi="Arial"/>
          <w:b/>
          <w:bCs/>
        </w:rPr>
        <w:t xml:space="preserve">FORMATO DE ENTREGA E </w:t>
      </w:r>
      <w:r w:rsidR="009018BB" w:rsidRPr="000C5AB7">
        <w:rPr>
          <w:rFonts w:ascii="Arial" w:hAnsi="Arial"/>
          <w:b/>
          <w:bCs/>
        </w:rPr>
        <w:t>TEMPO DE EXECUÇÃO DA SESSÃO 0</w:t>
      </w:r>
      <w:r w:rsidRPr="000C5AB7">
        <w:rPr>
          <w:rFonts w:ascii="Arial" w:hAnsi="Arial"/>
          <w:b/>
          <w:bCs/>
        </w:rPr>
        <w:t>1</w:t>
      </w:r>
    </w:p>
    <w:p w14:paraId="1BAA246A" w14:textId="77777777" w:rsidR="00C363CC" w:rsidRPr="00C363CC" w:rsidRDefault="00C363CC" w:rsidP="00C363CC">
      <w:pPr>
        <w:numPr>
          <w:ilvl w:val="0"/>
          <w:numId w:val="27"/>
        </w:numPr>
        <w:spacing w:after="80"/>
        <w:contextualSpacing/>
        <w:rPr>
          <w:rFonts w:ascii="Arial" w:hAnsi="Arial"/>
        </w:rPr>
      </w:pPr>
      <w:bookmarkStart w:id="10" w:name="_Toc49198702"/>
      <w:r w:rsidRPr="00C363CC">
        <w:rPr>
          <w:rFonts w:ascii="Arial" w:hAnsi="Arial"/>
        </w:rPr>
        <w:t>Você terá 1:30 horas para realizar o projeto e efetuar suas entregas.</w:t>
      </w:r>
    </w:p>
    <w:p w14:paraId="50F6A84E" w14:textId="77777777" w:rsidR="00C363CC" w:rsidRDefault="00C363CC" w:rsidP="00EE293B">
      <w:pPr>
        <w:numPr>
          <w:ilvl w:val="0"/>
          <w:numId w:val="27"/>
        </w:numPr>
        <w:spacing w:after="80"/>
        <w:contextualSpacing/>
        <w:rPr>
          <w:rFonts w:ascii="Arial" w:hAnsi="Arial"/>
        </w:rPr>
      </w:pPr>
      <w:r w:rsidRPr="00C363CC">
        <w:rPr>
          <w:rFonts w:ascii="Arial" w:hAnsi="Arial"/>
        </w:rPr>
        <w:t>Entrega: Você deverá entregar 2 documentos em PDF um com o Projeto todo em uma página e outro dividido em cada página.</w:t>
      </w:r>
    </w:p>
    <w:p w14:paraId="544B2653" w14:textId="661837C2" w:rsidR="0085106B" w:rsidRDefault="00C363CC" w:rsidP="00EE293B">
      <w:pPr>
        <w:numPr>
          <w:ilvl w:val="0"/>
          <w:numId w:val="27"/>
        </w:numPr>
        <w:spacing w:after="80"/>
        <w:contextualSpacing/>
        <w:rPr>
          <w:rFonts w:ascii="Arial" w:hAnsi="Arial"/>
        </w:rPr>
      </w:pPr>
      <w:r w:rsidRPr="00C363CC">
        <w:rPr>
          <w:rFonts w:ascii="Arial" w:hAnsi="Arial"/>
        </w:rPr>
        <w:t>Nome do Arquivo: Nome_Sobrenome_DR_Design</w:t>
      </w:r>
      <w:r w:rsidR="003748A8">
        <w:rPr>
          <w:rFonts w:ascii="Arial" w:hAnsi="Arial"/>
        </w:rPr>
        <w:t>01</w:t>
      </w:r>
    </w:p>
    <w:p w14:paraId="48105C88" w14:textId="77777777" w:rsidR="003748A8" w:rsidRDefault="0085106B" w:rsidP="00EE293B">
      <w:pPr>
        <w:numPr>
          <w:ilvl w:val="0"/>
          <w:numId w:val="27"/>
        </w:numPr>
        <w:spacing w:after="80"/>
        <w:contextualSpacing/>
        <w:rPr>
          <w:rFonts w:ascii="Arial" w:hAnsi="Arial"/>
        </w:rPr>
      </w:pPr>
      <w:bookmarkStart w:id="11" w:name="_Hlk145860146"/>
      <w:r>
        <w:rPr>
          <w:rFonts w:ascii="Arial" w:hAnsi="Arial"/>
        </w:rPr>
        <w:t>Deverá disponibilizar um link público do Figma para avaliação.</w:t>
      </w:r>
      <w:bookmarkEnd w:id="11"/>
    </w:p>
    <w:p w14:paraId="51C76EDC" w14:textId="3D10AADB" w:rsidR="00C363CC" w:rsidRDefault="003748A8" w:rsidP="00EE293B">
      <w:pPr>
        <w:numPr>
          <w:ilvl w:val="0"/>
          <w:numId w:val="27"/>
        </w:numPr>
        <w:spacing w:after="80"/>
        <w:contextualSpacing/>
        <w:rPr>
          <w:rFonts w:ascii="Arial" w:hAnsi="Arial"/>
        </w:rPr>
      </w:pPr>
      <w:r>
        <w:rPr>
          <w:rFonts w:ascii="Arial" w:hAnsi="Arial"/>
        </w:rPr>
        <w:t xml:space="preserve">As entregas dos documentos em PDF e o link deverão ser </w:t>
      </w:r>
      <w:r w:rsidR="00A823A2">
        <w:rPr>
          <w:rFonts w:ascii="Arial" w:hAnsi="Arial"/>
        </w:rPr>
        <w:t>feitas</w:t>
      </w:r>
      <w:r>
        <w:rPr>
          <w:rFonts w:ascii="Arial" w:hAnsi="Arial"/>
        </w:rPr>
        <w:t xml:space="preserve"> via GIT.</w:t>
      </w:r>
      <w:r w:rsidR="00C363CC">
        <w:rPr>
          <w:rFonts w:ascii="Arial" w:hAnsi="Arial"/>
        </w:rPr>
        <w:br/>
      </w:r>
    </w:p>
    <w:p w14:paraId="654D01BD" w14:textId="77777777" w:rsidR="00C363CC" w:rsidRDefault="00C363CC">
      <w:pPr>
        <w:spacing w:after="160"/>
        <w:rPr>
          <w:rFonts w:ascii="Arial" w:hAnsi="Arial"/>
        </w:rPr>
      </w:pPr>
      <w:r>
        <w:rPr>
          <w:rFonts w:ascii="Arial" w:hAnsi="Arial"/>
        </w:rPr>
        <w:br w:type="page"/>
      </w:r>
    </w:p>
    <w:p w14:paraId="20C42D01" w14:textId="43BD5735" w:rsidR="00453B91" w:rsidRPr="000C5AB7" w:rsidRDefault="00453B91" w:rsidP="00C363CC">
      <w:pPr>
        <w:pStyle w:val="Ttulo1"/>
        <w:rPr>
          <w:lang w:val="pt-BR"/>
        </w:rPr>
      </w:pPr>
      <w:r w:rsidRPr="000C5AB7">
        <w:rPr>
          <w:lang w:val="pt-BR"/>
        </w:rPr>
        <w:lastRenderedPageBreak/>
        <w:t>Instru</w:t>
      </w:r>
      <w:r w:rsidR="00F63DA5" w:rsidRPr="000C5AB7">
        <w:rPr>
          <w:lang w:val="pt-BR"/>
        </w:rPr>
        <w:t>ções para o Competidor</w:t>
      </w:r>
      <w:bookmarkEnd w:id="10"/>
    </w:p>
    <w:bookmarkEnd w:id="0"/>
    <w:bookmarkEnd w:id="1"/>
    <w:bookmarkEnd w:id="3"/>
    <w:bookmarkEnd w:id="4"/>
    <w:p w14:paraId="72F95011" w14:textId="7FDF0EB7" w:rsidR="009018BB" w:rsidRPr="000C5AB7" w:rsidRDefault="009018BB" w:rsidP="009018BB">
      <w:pPr>
        <w:spacing w:after="80"/>
        <w:rPr>
          <w:rFonts w:ascii="Arial" w:hAnsi="Arial"/>
        </w:rPr>
      </w:pPr>
    </w:p>
    <w:p w14:paraId="66FB0D73" w14:textId="33969985" w:rsidR="009018BB" w:rsidRPr="000C5AB7" w:rsidRDefault="00187444" w:rsidP="009018BB">
      <w:pPr>
        <w:spacing w:after="80"/>
        <w:rPr>
          <w:rFonts w:ascii="Arial" w:hAnsi="Arial"/>
        </w:rPr>
      </w:pPr>
      <w:r>
        <w:rPr>
          <w:rFonts w:ascii="Arial" w:hAnsi="Arial"/>
        </w:rPr>
        <w:t>Utilizando a ferramenta Figma, você deve construir.</w:t>
      </w:r>
    </w:p>
    <w:p w14:paraId="483FD4F9" w14:textId="0805182E" w:rsidR="009018BB" w:rsidRPr="000C5AB7" w:rsidRDefault="009018BB" w:rsidP="009018BB">
      <w:pPr>
        <w:spacing w:after="80"/>
        <w:rPr>
          <w:rFonts w:ascii="Arial" w:hAnsi="Arial"/>
        </w:rPr>
      </w:pPr>
    </w:p>
    <w:p w14:paraId="53DA2022" w14:textId="094802E2" w:rsidR="009018BB" w:rsidRPr="000C5AB7" w:rsidRDefault="009018BB" w:rsidP="009018BB">
      <w:pPr>
        <w:spacing w:after="80"/>
        <w:rPr>
          <w:rFonts w:ascii="Arial" w:hAnsi="Arial"/>
          <w:b/>
          <w:bCs/>
        </w:rPr>
      </w:pPr>
      <w:r w:rsidRPr="000C5AB7">
        <w:rPr>
          <w:rFonts w:ascii="Arial" w:hAnsi="Arial"/>
          <w:b/>
          <w:bCs/>
        </w:rPr>
        <w:t xml:space="preserve">1) </w:t>
      </w:r>
      <w:r w:rsidRPr="000C5AB7">
        <w:rPr>
          <w:rFonts w:ascii="Arial" w:hAnsi="Arial"/>
          <w:b/>
          <w:bCs/>
          <w:i/>
          <w:iCs/>
        </w:rPr>
        <w:t>Splash Screen</w:t>
      </w:r>
    </w:p>
    <w:p w14:paraId="10D34426" w14:textId="77777777" w:rsidR="00F01DCB" w:rsidRDefault="00F01DCB" w:rsidP="00F01DCB">
      <w:pPr>
        <w:spacing w:after="80"/>
        <w:rPr>
          <w:rFonts w:ascii="Arial" w:hAnsi="Arial"/>
        </w:rPr>
      </w:pPr>
    </w:p>
    <w:p w14:paraId="3AF06A19" w14:textId="13B0BB09" w:rsidR="002379A1" w:rsidRPr="000C5AB7" w:rsidRDefault="00F01DCB" w:rsidP="00A4040C">
      <w:pPr>
        <w:spacing w:after="80"/>
        <w:jc w:val="both"/>
        <w:rPr>
          <w:rFonts w:ascii="Arial" w:hAnsi="Arial"/>
        </w:rPr>
      </w:pPr>
      <w:r>
        <w:rPr>
          <w:rFonts w:ascii="Arial" w:hAnsi="Arial"/>
        </w:rPr>
        <w:t xml:space="preserve">Nesta seção você competidor deverá demonstrar suas habilidades de design e prototipagem, criando uma sequência interativa de telas para o aplicativo Euvounatrip. </w:t>
      </w:r>
    </w:p>
    <w:p w14:paraId="34488075" w14:textId="77777777" w:rsidR="00F01DCB" w:rsidRPr="000C5AB7" w:rsidRDefault="00F01DCB" w:rsidP="00A4040C">
      <w:pPr>
        <w:spacing w:after="80"/>
        <w:jc w:val="both"/>
        <w:rPr>
          <w:rFonts w:ascii="Arial" w:hAnsi="Arial"/>
        </w:rPr>
      </w:pPr>
      <w:r>
        <w:rPr>
          <w:rFonts w:ascii="Arial" w:hAnsi="Arial"/>
        </w:rPr>
        <w:t>Os protótipos deverão</w:t>
      </w:r>
      <w:r w:rsidRPr="000C5AB7">
        <w:rPr>
          <w:rFonts w:ascii="Arial" w:hAnsi="Arial"/>
        </w:rPr>
        <w:t xml:space="preserve"> respeitar as seguintes regras:</w:t>
      </w:r>
    </w:p>
    <w:p w14:paraId="0C414E74" w14:textId="0887BD72" w:rsidR="00F01DCB" w:rsidRPr="002379A1" w:rsidRDefault="002379A1" w:rsidP="00A4040C">
      <w:pPr>
        <w:pStyle w:val="PargrafodaLista"/>
        <w:numPr>
          <w:ilvl w:val="0"/>
          <w:numId w:val="37"/>
        </w:numPr>
        <w:spacing w:after="80"/>
        <w:jc w:val="both"/>
        <w:rPr>
          <w:rFonts w:ascii="Arial" w:hAnsi="Arial"/>
          <w:lang w:val="pt-BR"/>
        </w:rPr>
      </w:pPr>
      <w:r>
        <w:rPr>
          <w:rFonts w:ascii="Arial" w:hAnsi="Arial"/>
          <w:lang w:val="pt-BR"/>
        </w:rPr>
        <w:t xml:space="preserve">A splash screen deverá </w:t>
      </w:r>
      <w:r w:rsidR="00B246D3" w:rsidRPr="002379A1">
        <w:rPr>
          <w:rFonts w:ascii="Arial" w:hAnsi="Arial"/>
          <w:lang w:val="pt-BR"/>
        </w:rPr>
        <w:t>ser exibida</w:t>
      </w:r>
      <w:r>
        <w:rPr>
          <w:rFonts w:ascii="Arial" w:hAnsi="Arial"/>
          <w:lang w:val="pt-BR"/>
        </w:rPr>
        <w:t xml:space="preserve"> sempre ao iniciar a aplicação</w:t>
      </w:r>
      <w:r w:rsidR="00B246D3" w:rsidRPr="002379A1">
        <w:rPr>
          <w:rFonts w:ascii="Arial" w:hAnsi="Arial"/>
          <w:lang w:val="pt-BR"/>
        </w:rPr>
        <w:t xml:space="preserve">, contendo o logotipo da empresa "Euvounatrip" centralizado tanto na vertical quanto na horizontal (ver Figura 1). </w:t>
      </w:r>
    </w:p>
    <w:p w14:paraId="743A5C00" w14:textId="77F6EE4E" w:rsidR="00F01DCB" w:rsidRPr="0094655D" w:rsidRDefault="00B246D3" w:rsidP="00A4040C">
      <w:pPr>
        <w:pStyle w:val="PargrafodaLista"/>
        <w:numPr>
          <w:ilvl w:val="0"/>
          <w:numId w:val="37"/>
        </w:numPr>
        <w:spacing w:after="80"/>
        <w:jc w:val="both"/>
        <w:rPr>
          <w:rFonts w:ascii="Arial" w:hAnsi="Arial"/>
          <w:lang w:val="pt-BR"/>
        </w:rPr>
      </w:pPr>
      <w:r w:rsidRPr="0094655D">
        <w:rPr>
          <w:rFonts w:ascii="Arial" w:hAnsi="Arial"/>
          <w:lang w:val="pt-BR"/>
        </w:rPr>
        <w:t xml:space="preserve">É </w:t>
      </w:r>
      <w:r w:rsidRPr="002379A1">
        <w:rPr>
          <w:rFonts w:ascii="Arial" w:hAnsi="Arial"/>
          <w:lang w:val="pt-BR"/>
        </w:rPr>
        <w:t>necessário</w:t>
      </w:r>
      <w:r w:rsidRPr="0094655D">
        <w:rPr>
          <w:rFonts w:ascii="Arial" w:hAnsi="Arial"/>
          <w:lang w:val="pt-BR"/>
        </w:rPr>
        <w:t xml:space="preserve"> </w:t>
      </w:r>
      <w:r w:rsidRPr="002379A1">
        <w:rPr>
          <w:rFonts w:ascii="Arial" w:hAnsi="Arial"/>
          <w:lang w:val="pt-BR"/>
        </w:rPr>
        <w:t>criar uma</w:t>
      </w:r>
      <w:r w:rsidRPr="0094655D">
        <w:rPr>
          <w:rFonts w:ascii="Arial" w:hAnsi="Arial"/>
          <w:lang w:val="pt-BR"/>
        </w:rPr>
        <w:t xml:space="preserve"> animação de carregamento para essa tela de apresentação, com uma leve transição para a tela de boas-vindas. </w:t>
      </w:r>
    </w:p>
    <w:p w14:paraId="2ADDA286" w14:textId="6F9D3F51" w:rsidR="00FE0B99" w:rsidRPr="00FE0B99" w:rsidRDefault="002379A1" w:rsidP="00A4040C">
      <w:pPr>
        <w:pStyle w:val="PargrafodaLista"/>
        <w:numPr>
          <w:ilvl w:val="0"/>
          <w:numId w:val="37"/>
        </w:numPr>
        <w:spacing w:after="80"/>
        <w:jc w:val="both"/>
        <w:rPr>
          <w:rFonts w:ascii="Arial" w:hAnsi="Arial"/>
          <w:lang w:val="pt-BR"/>
        </w:rPr>
      </w:pPr>
      <w:r w:rsidRPr="00FE0B99">
        <w:rPr>
          <w:rFonts w:ascii="Arial" w:hAnsi="Arial"/>
          <w:lang w:val="pt-BR"/>
        </w:rPr>
        <w:t xml:space="preserve">A tela de </w:t>
      </w:r>
      <w:r w:rsidR="00FE0B99" w:rsidRPr="00FE0B99">
        <w:rPr>
          <w:rFonts w:ascii="Arial" w:hAnsi="Arial"/>
          <w:lang w:val="pt-BR"/>
        </w:rPr>
        <w:t>boas vindas deverá ter a escrita “Boas Vindas no topo, com um breve resumo do app: “A Euvounatrip é uma empresa dedicada a proporcionar experiências de viagens para todos os tipos de pessoas aventureiras e entusiastas, que estão dispostas a explorar novos destinos.”, com dois botões, um para acessar e outro para criar nova conta.</w:t>
      </w:r>
    </w:p>
    <w:p w14:paraId="6668F0BF" w14:textId="6AC4AF5D" w:rsidR="00A4040C" w:rsidRPr="00A4040C" w:rsidRDefault="00B246D3" w:rsidP="00A4040C">
      <w:pPr>
        <w:spacing w:after="80"/>
        <w:jc w:val="both"/>
        <w:rPr>
          <w:rFonts w:ascii="Arial" w:hAnsi="Arial"/>
        </w:rPr>
      </w:pPr>
      <w:r w:rsidRPr="00B246D3">
        <w:rPr>
          <w:rFonts w:ascii="Arial" w:hAnsi="Arial"/>
        </w:rPr>
        <w:t xml:space="preserve">Os exemplos fornecidos (Figura 1) </w:t>
      </w:r>
      <w:r w:rsidR="00A4040C" w:rsidRPr="00B246D3">
        <w:rPr>
          <w:rFonts w:ascii="Arial" w:hAnsi="Arial"/>
        </w:rPr>
        <w:t>devem ser utilizados apenas como referência do</w:t>
      </w:r>
      <w:r w:rsidR="00A4040C">
        <w:rPr>
          <w:rFonts w:ascii="Arial" w:hAnsi="Arial"/>
        </w:rPr>
        <w:t>s</w:t>
      </w:r>
      <w:r w:rsidR="00A4040C" w:rsidRPr="00B246D3">
        <w:rPr>
          <w:rFonts w:ascii="Arial" w:hAnsi="Arial"/>
        </w:rPr>
        <w:t xml:space="preserve"> </w:t>
      </w:r>
      <w:r w:rsidR="00A4040C">
        <w:rPr>
          <w:rFonts w:ascii="Arial" w:hAnsi="Arial"/>
        </w:rPr>
        <w:t>elementos e conteúdos</w:t>
      </w:r>
      <w:r w:rsidR="00A4040C" w:rsidRPr="00B246D3">
        <w:rPr>
          <w:rFonts w:ascii="Arial" w:hAnsi="Arial"/>
        </w:rPr>
        <w:t xml:space="preserve"> que deve estar na tela; no entanto, a disposição e posicionamento são completamente flexíveis, permitindo a utilização da criatividade</w:t>
      </w:r>
      <w:r w:rsidR="00A4040C">
        <w:rPr>
          <w:rFonts w:ascii="Arial" w:hAnsi="Arial"/>
        </w:rPr>
        <w:t xml:space="preserve"> de cada competidor.</w:t>
      </w:r>
    </w:p>
    <w:p w14:paraId="7FA985B2" w14:textId="1688768D" w:rsidR="003379B2" w:rsidRPr="000C5AB7" w:rsidRDefault="00705B0F" w:rsidP="00A4040C">
      <w:pPr>
        <w:spacing w:after="80"/>
        <w:jc w:val="both"/>
        <w:rPr>
          <w:rFonts w:ascii="Arial" w:hAnsi="Arial"/>
          <w:b/>
          <w:bCs/>
        </w:rPr>
      </w:pPr>
      <w:r>
        <w:rPr>
          <w:noProof/>
        </w:rPr>
        <w:drawing>
          <wp:anchor distT="0" distB="0" distL="114300" distR="114300" simplePos="0" relativeHeight="251670528" behindDoc="0" locked="0" layoutInCell="1" allowOverlap="1" wp14:anchorId="49891279" wp14:editId="0FB51440">
            <wp:simplePos x="0" y="0"/>
            <wp:positionH relativeFrom="margin">
              <wp:align>center</wp:align>
            </wp:positionH>
            <wp:positionV relativeFrom="paragraph">
              <wp:posOffset>138430</wp:posOffset>
            </wp:positionV>
            <wp:extent cx="4305300" cy="336994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300" cy="3369945"/>
                    </a:xfrm>
                    <a:prstGeom prst="rect">
                      <a:avLst/>
                    </a:prstGeom>
                  </pic:spPr>
                </pic:pic>
              </a:graphicData>
            </a:graphic>
          </wp:anchor>
        </w:drawing>
      </w:r>
      <w:r w:rsidR="00B246D3" w:rsidRPr="000C5AB7">
        <w:rPr>
          <w:rFonts w:ascii="Arial" w:hAnsi="Arial"/>
          <w:b/>
          <w:bCs/>
          <w:noProof/>
          <w:lang w:val="en-US"/>
        </w:rPr>
        <mc:AlternateContent>
          <mc:Choice Requires="wps">
            <w:drawing>
              <wp:anchor distT="0" distB="0" distL="114300" distR="114300" simplePos="0" relativeHeight="251660288" behindDoc="0" locked="0" layoutInCell="1" allowOverlap="1" wp14:anchorId="040314EF" wp14:editId="4A33DE99">
                <wp:simplePos x="0" y="0"/>
                <wp:positionH relativeFrom="margin">
                  <wp:align>center</wp:align>
                </wp:positionH>
                <wp:positionV relativeFrom="margin">
                  <wp:posOffset>7566025</wp:posOffset>
                </wp:positionV>
                <wp:extent cx="1451610" cy="273050"/>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1451610" cy="273050"/>
                        </a:xfrm>
                        <a:prstGeom prst="rect">
                          <a:avLst/>
                        </a:prstGeom>
                        <a:noFill/>
                        <a:ln w="6350">
                          <a:noFill/>
                        </a:ln>
                      </wps:spPr>
                      <wps:txbx>
                        <w:txbxContent>
                          <w:p w14:paraId="2D72A371" w14:textId="659BF882" w:rsidR="009018BB" w:rsidRDefault="009018BB" w:rsidP="009018BB">
                            <w:r>
                              <w:t xml:space="preserve">Figura 1 – </w:t>
                            </w:r>
                            <w:r w:rsidR="00F01DCB">
                              <w:t xml:space="preserve">Tela </w:t>
                            </w:r>
                            <w:r w:rsidRPr="00BD059F">
                              <w:rPr>
                                <w:i/>
                                <w:iCs/>
                              </w:rPr>
                              <w:t>Splash Screen</w:t>
                            </w:r>
                            <w:r w:rsidR="00B246D3">
                              <w:rPr>
                                <w:i/>
                                <w:iCs/>
                              </w:rPr>
                              <w:t xml:space="preserve"> –</w:t>
                            </w:r>
                            <w:r w:rsidR="00F01DCB">
                              <w:rPr>
                                <w:i/>
                                <w:iCs/>
                              </w:rPr>
                              <w:t xml:space="preserve">Tela </w:t>
                            </w:r>
                            <w:r w:rsidR="00B246D3">
                              <w:rPr>
                                <w:i/>
                                <w:iCs/>
                              </w:rPr>
                              <w:t xml:space="preserve"> Boas Vindas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0314EF" id="_x0000_t202" coordsize="21600,21600" o:spt="202" path="m,l,21600r21600,l21600,xe">
                <v:stroke joinstyle="miter"/>
                <v:path gradientshapeok="t" o:connecttype="rect"/>
              </v:shapetype>
              <v:shape id="Caixa de Texto 15" o:spid="_x0000_s1026" type="#_x0000_t202" style="position:absolute;left:0;text-align:left;margin-left:0;margin-top:595.75pt;width:114.3pt;height:21.5pt;z-index:251660288;visibility:visible;mso-wrap-style:none;mso-height-percent:0;mso-wrap-distance-left:9pt;mso-wrap-distance-top:0;mso-wrap-distance-right:9pt;mso-wrap-distance-bottom:0;mso-position-horizontal:center;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" filled="f" stroked="f" strokeweight=".5pt">
                <v:textbox>
                  <w:txbxContent>
                    <w:p w14:paraId="2D72A371" w14:textId="659BF882" w:rsidR="009018BB" w:rsidRDefault="009018BB" w:rsidP="009018BB">
                      <w:r>
                        <w:t xml:space="preserve">Figura 1 – </w:t>
                      </w:r>
                      <w:r w:rsidR="00F01DCB">
                        <w:t xml:space="preserve">Tela </w:t>
                      </w:r>
                      <w:r w:rsidRPr="00BD059F">
                        <w:rPr>
                          <w:i/>
                          <w:iCs/>
                        </w:rPr>
                        <w:t>Splash Screen</w:t>
                      </w:r>
                      <w:r w:rsidR="00B246D3">
                        <w:rPr>
                          <w:i/>
                          <w:iCs/>
                        </w:rPr>
                        <w:t xml:space="preserve"> –</w:t>
                      </w:r>
                      <w:r w:rsidR="00F01DCB">
                        <w:rPr>
                          <w:i/>
                          <w:iCs/>
                        </w:rPr>
                        <w:t xml:space="preserve">Tela </w:t>
                      </w:r>
                      <w:r w:rsidR="00B246D3">
                        <w:rPr>
                          <w:i/>
                          <w:iCs/>
                        </w:rPr>
                        <w:t xml:space="preserve"> Boas Vindas</w:t>
                      </w:r>
                    </w:p>
                  </w:txbxContent>
                </v:textbox>
                <w10:wrap anchorx="margin" anchory="margin"/>
              </v:shape>
            </w:pict>
          </mc:Fallback>
        </mc:AlternateContent>
      </w:r>
      <w:r w:rsidR="003379B2" w:rsidRPr="000C5AB7">
        <w:rPr>
          <w:rFonts w:ascii="Arial" w:hAnsi="Arial"/>
          <w:b/>
          <w:bCs/>
        </w:rPr>
        <w:br w:type="page"/>
      </w:r>
    </w:p>
    <w:p w14:paraId="08D5AE02" w14:textId="6A0FF708" w:rsidR="009018BB" w:rsidRPr="000C5AB7" w:rsidRDefault="009018BB" w:rsidP="009018BB">
      <w:pPr>
        <w:spacing w:after="80"/>
        <w:rPr>
          <w:rFonts w:ascii="Arial" w:hAnsi="Arial"/>
        </w:rPr>
      </w:pPr>
      <w:r w:rsidRPr="000C5AB7">
        <w:rPr>
          <w:rFonts w:ascii="Arial" w:hAnsi="Arial"/>
          <w:b/>
          <w:bCs/>
        </w:rPr>
        <w:lastRenderedPageBreak/>
        <w:t xml:space="preserve">2) </w:t>
      </w:r>
      <w:r w:rsidR="00532F82">
        <w:rPr>
          <w:rFonts w:ascii="Arial" w:hAnsi="Arial"/>
          <w:b/>
          <w:bCs/>
        </w:rPr>
        <w:t>Demonstração Login, Cadastro, Lista de Hoteis.</w:t>
      </w:r>
    </w:p>
    <w:p w14:paraId="08813C0D" w14:textId="7085E42B" w:rsidR="009018BB" w:rsidRPr="000C5AB7" w:rsidRDefault="009018BB" w:rsidP="009018BB">
      <w:pPr>
        <w:spacing w:after="80"/>
        <w:rPr>
          <w:rFonts w:ascii="Arial" w:hAnsi="Arial"/>
        </w:rPr>
      </w:pPr>
    </w:p>
    <w:p w14:paraId="768CC32C" w14:textId="30DDF660" w:rsidR="009018BB" w:rsidRDefault="001478E3" w:rsidP="00A4040C">
      <w:pPr>
        <w:spacing w:after="80"/>
        <w:jc w:val="both"/>
        <w:rPr>
          <w:rFonts w:ascii="Arial" w:hAnsi="Arial"/>
        </w:rPr>
      </w:pPr>
      <w:r>
        <w:rPr>
          <w:rFonts w:ascii="Arial" w:hAnsi="Arial"/>
        </w:rPr>
        <w:t>Nesta seção você competidor deverá demonstrar suas habilidades de design e prototipagem, criando uma sequência interativa de telas para o aplicativo Eu</w:t>
      </w:r>
      <w:r w:rsidR="00F01DCB">
        <w:rPr>
          <w:rFonts w:ascii="Arial" w:hAnsi="Arial"/>
        </w:rPr>
        <w:t>vounatrip. Os critérios de avaliação serão com base na clareza do design, fluidez das transições e utilização adequada das funcionalidade do Figma.</w:t>
      </w:r>
    </w:p>
    <w:p w14:paraId="4E4189B4" w14:textId="77777777" w:rsidR="00705B0F" w:rsidRPr="000C5AB7" w:rsidRDefault="00705B0F" w:rsidP="00A4040C">
      <w:pPr>
        <w:spacing w:after="80"/>
        <w:jc w:val="both"/>
        <w:rPr>
          <w:rFonts w:ascii="Arial" w:hAnsi="Arial"/>
        </w:rPr>
      </w:pPr>
    </w:p>
    <w:p w14:paraId="11285A6F" w14:textId="7590AB40" w:rsidR="009018BB" w:rsidRPr="000C5AB7" w:rsidRDefault="00F01DCB" w:rsidP="00A4040C">
      <w:pPr>
        <w:spacing w:after="80"/>
        <w:jc w:val="both"/>
        <w:rPr>
          <w:rFonts w:ascii="Arial" w:hAnsi="Arial"/>
        </w:rPr>
      </w:pPr>
      <w:r>
        <w:rPr>
          <w:rFonts w:ascii="Arial" w:hAnsi="Arial"/>
        </w:rPr>
        <w:t>Os protótipos deverão</w:t>
      </w:r>
      <w:r w:rsidR="009018BB" w:rsidRPr="000C5AB7">
        <w:rPr>
          <w:rFonts w:ascii="Arial" w:hAnsi="Arial"/>
        </w:rPr>
        <w:t xml:space="preserve"> respeitar as seguintes regras:</w:t>
      </w:r>
    </w:p>
    <w:p w14:paraId="34DD822A" w14:textId="4A44FCB6" w:rsidR="009B36D6" w:rsidRDefault="00F01DCB" w:rsidP="00A4040C">
      <w:pPr>
        <w:pStyle w:val="PargrafodaLista"/>
        <w:numPr>
          <w:ilvl w:val="0"/>
          <w:numId w:val="22"/>
        </w:numPr>
        <w:spacing w:after="80"/>
        <w:jc w:val="both"/>
        <w:rPr>
          <w:rFonts w:ascii="Arial" w:hAnsi="Arial"/>
          <w:lang w:val="pt-BR"/>
        </w:rPr>
      </w:pPr>
      <w:r>
        <w:rPr>
          <w:rFonts w:ascii="Arial" w:hAnsi="Arial"/>
          <w:lang w:val="pt-BR"/>
        </w:rPr>
        <w:t xml:space="preserve">Tela de login deverá conter </w:t>
      </w:r>
      <w:r w:rsidR="009B36D6">
        <w:rPr>
          <w:rFonts w:ascii="Arial" w:hAnsi="Arial"/>
          <w:lang w:val="pt-BR"/>
        </w:rPr>
        <w:t xml:space="preserve">icone do Euvonatrip, </w:t>
      </w:r>
      <w:r>
        <w:rPr>
          <w:rFonts w:ascii="Arial" w:hAnsi="Arial"/>
          <w:lang w:val="pt-BR"/>
        </w:rPr>
        <w:t>campos para inserção de email e senha</w:t>
      </w:r>
      <w:r w:rsidR="009B36D6">
        <w:rPr>
          <w:rFonts w:ascii="Arial" w:hAnsi="Arial"/>
          <w:lang w:val="pt-BR"/>
        </w:rPr>
        <w:t>, botão logar e link para esqueceu senha</w:t>
      </w:r>
      <w:r>
        <w:rPr>
          <w:rFonts w:ascii="Arial" w:hAnsi="Arial"/>
          <w:lang w:val="pt-BR"/>
        </w:rPr>
        <w:t>.</w:t>
      </w:r>
    </w:p>
    <w:p w14:paraId="4E5DB839" w14:textId="78F18D23" w:rsidR="00F90048" w:rsidRDefault="009B36D6" w:rsidP="00A4040C">
      <w:pPr>
        <w:pStyle w:val="PargrafodaLista"/>
        <w:numPr>
          <w:ilvl w:val="0"/>
          <w:numId w:val="22"/>
        </w:numPr>
        <w:spacing w:after="80"/>
        <w:jc w:val="both"/>
        <w:rPr>
          <w:rFonts w:ascii="Arial" w:hAnsi="Arial"/>
          <w:lang w:val="pt-BR"/>
        </w:rPr>
      </w:pPr>
      <w:r>
        <w:rPr>
          <w:rFonts w:ascii="Arial" w:hAnsi="Arial"/>
          <w:lang w:val="pt-BR"/>
        </w:rPr>
        <w:t>Tela de cadastro deve conter o icone do Euvounatrip, campos para inserção de nome, sobrenome, email, telefone</w:t>
      </w:r>
      <w:r w:rsidR="008306FF">
        <w:rPr>
          <w:rFonts w:ascii="Arial" w:hAnsi="Arial"/>
          <w:lang w:val="pt-BR"/>
        </w:rPr>
        <w:t>, senha, confirmar senha e botão para cadastrar.</w:t>
      </w:r>
      <w:r>
        <w:rPr>
          <w:rFonts w:ascii="Arial" w:hAnsi="Arial"/>
          <w:lang w:val="pt-BR"/>
        </w:rPr>
        <w:t xml:space="preserve"> </w:t>
      </w:r>
    </w:p>
    <w:p w14:paraId="69E66B1D" w14:textId="51639B00" w:rsidR="008306FF" w:rsidRDefault="008306FF" w:rsidP="00A4040C">
      <w:pPr>
        <w:pStyle w:val="PargrafodaLista"/>
        <w:numPr>
          <w:ilvl w:val="0"/>
          <w:numId w:val="22"/>
        </w:numPr>
        <w:spacing w:after="80"/>
        <w:jc w:val="both"/>
        <w:rPr>
          <w:rFonts w:ascii="Arial" w:hAnsi="Arial"/>
          <w:lang w:val="pt-BR"/>
        </w:rPr>
      </w:pPr>
      <w:r>
        <w:rPr>
          <w:rFonts w:ascii="Arial" w:hAnsi="Arial"/>
          <w:lang w:val="pt-BR"/>
        </w:rPr>
        <w:t>Tela lista de hoteis deverá conter um mapa e uma lis</w:t>
      </w:r>
      <w:r w:rsidR="00884B9D">
        <w:rPr>
          <w:rFonts w:ascii="Arial" w:hAnsi="Arial"/>
          <w:lang w:val="pt-BR"/>
        </w:rPr>
        <w:t>ta de hoteis com scrolling vertical.</w:t>
      </w:r>
    </w:p>
    <w:p w14:paraId="5289FBF7" w14:textId="77777777" w:rsidR="00A4040C" w:rsidRDefault="00A4040C" w:rsidP="00A4040C">
      <w:pPr>
        <w:spacing w:after="80"/>
        <w:jc w:val="both"/>
        <w:rPr>
          <w:rFonts w:ascii="Arial" w:hAnsi="Arial"/>
        </w:rPr>
      </w:pPr>
      <w:r w:rsidRPr="00A4040C">
        <w:rPr>
          <w:rFonts w:ascii="Arial" w:hAnsi="Arial"/>
        </w:rPr>
        <w:t>As transições de tela deve respeitar</w:t>
      </w:r>
      <w:r>
        <w:rPr>
          <w:rFonts w:ascii="Arial" w:hAnsi="Arial"/>
        </w:rPr>
        <w:t xml:space="preserve"> as seguintes regras:</w:t>
      </w:r>
    </w:p>
    <w:p w14:paraId="753E2996" w14:textId="32E5B8A9" w:rsidR="00A4040C" w:rsidRPr="0094655D" w:rsidRDefault="00A4040C" w:rsidP="004F7925">
      <w:pPr>
        <w:pStyle w:val="PargrafodaLista"/>
        <w:numPr>
          <w:ilvl w:val="0"/>
          <w:numId w:val="38"/>
        </w:numPr>
        <w:spacing w:after="80"/>
        <w:jc w:val="both"/>
        <w:rPr>
          <w:rFonts w:ascii="Arial" w:hAnsi="Arial"/>
          <w:lang w:val="pt-BR"/>
        </w:rPr>
      </w:pPr>
      <w:r w:rsidRPr="0094655D">
        <w:rPr>
          <w:rFonts w:ascii="Arial" w:hAnsi="Arial"/>
          <w:lang w:val="pt-BR"/>
        </w:rPr>
        <w:t xml:space="preserve">Tela de </w:t>
      </w:r>
      <w:r w:rsidR="00A92B77" w:rsidRPr="0094655D">
        <w:rPr>
          <w:rFonts w:ascii="Arial" w:hAnsi="Arial"/>
          <w:lang w:val="pt-BR"/>
        </w:rPr>
        <w:t>boas-vindas</w:t>
      </w:r>
      <w:r w:rsidRPr="0094655D">
        <w:rPr>
          <w:rFonts w:ascii="Arial" w:hAnsi="Arial"/>
          <w:lang w:val="pt-BR"/>
        </w:rPr>
        <w:t xml:space="preserve"> – selecionando o botão acessar, direciona para a tela login, se selecionar o botão criar conta, direciona a tela cadastro. </w:t>
      </w:r>
    </w:p>
    <w:p w14:paraId="46475B8F" w14:textId="722C7DA5" w:rsidR="00A4040C" w:rsidRDefault="00A4040C" w:rsidP="004F7925">
      <w:pPr>
        <w:pStyle w:val="PargrafodaLista"/>
        <w:numPr>
          <w:ilvl w:val="0"/>
          <w:numId w:val="38"/>
        </w:numPr>
        <w:spacing w:after="80"/>
        <w:jc w:val="both"/>
        <w:rPr>
          <w:rFonts w:ascii="Arial" w:hAnsi="Arial"/>
          <w:lang w:val="pt-BR"/>
        </w:rPr>
      </w:pPr>
      <w:r w:rsidRPr="004F7925">
        <w:rPr>
          <w:rFonts w:ascii="Arial" w:hAnsi="Arial"/>
          <w:lang w:val="pt-BR"/>
        </w:rPr>
        <w:t xml:space="preserve">Tela Login – ao selecionar o botão </w:t>
      </w:r>
      <w:r w:rsidR="004F7925">
        <w:rPr>
          <w:rFonts w:ascii="Arial" w:hAnsi="Arial"/>
          <w:lang w:val="pt-BR"/>
        </w:rPr>
        <w:t>LOGAR</w:t>
      </w:r>
      <w:r w:rsidRPr="004F7925">
        <w:rPr>
          <w:rFonts w:ascii="Arial" w:hAnsi="Arial"/>
          <w:lang w:val="pt-BR"/>
        </w:rPr>
        <w:t xml:space="preserve"> direciona para </w:t>
      </w:r>
      <w:r w:rsidR="004F7925" w:rsidRPr="004F7925">
        <w:rPr>
          <w:rFonts w:ascii="Arial" w:hAnsi="Arial"/>
          <w:lang w:val="pt-BR"/>
        </w:rPr>
        <w:t>tela lista de hoteis.</w:t>
      </w:r>
    </w:p>
    <w:p w14:paraId="2FDD1343" w14:textId="584F23B0" w:rsidR="004F7925" w:rsidRDefault="004F7925" w:rsidP="004F7925">
      <w:pPr>
        <w:pStyle w:val="PargrafodaLista"/>
        <w:numPr>
          <w:ilvl w:val="0"/>
          <w:numId w:val="38"/>
        </w:numPr>
        <w:spacing w:after="80"/>
        <w:jc w:val="both"/>
        <w:rPr>
          <w:rFonts w:ascii="Arial" w:hAnsi="Arial"/>
          <w:lang w:val="pt-BR"/>
        </w:rPr>
      </w:pPr>
      <w:r>
        <w:rPr>
          <w:rFonts w:ascii="Arial" w:hAnsi="Arial"/>
          <w:lang w:val="pt-BR"/>
        </w:rPr>
        <w:t>Tela Cadastro – ao selecionar o botão CADASTRAR direciona para tela login.</w:t>
      </w:r>
    </w:p>
    <w:p w14:paraId="6F18FD10" w14:textId="200BBB65" w:rsidR="004F7925" w:rsidRPr="004F7925" w:rsidRDefault="004F7925" w:rsidP="004F7925">
      <w:pPr>
        <w:pStyle w:val="PargrafodaLista"/>
        <w:numPr>
          <w:ilvl w:val="0"/>
          <w:numId w:val="38"/>
        </w:numPr>
        <w:spacing w:after="80"/>
        <w:jc w:val="both"/>
        <w:rPr>
          <w:rFonts w:ascii="Arial" w:hAnsi="Arial"/>
          <w:lang w:val="pt-BR"/>
        </w:rPr>
      </w:pPr>
      <w:r>
        <w:rPr>
          <w:rFonts w:ascii="Arial" w:hAnsi="Arial"/>
          <w:lang w:val="pt-BR"/>
        </w:rPr>
        <w:t xml:space="preserve">Tela Lista de Hoteis – deve possuir um </w:t>
      </w:r>
      <w:r w:rsidRPr="004F7925">
        <w:rPr>
          <w:rFonts w:ascii="Arial" w:hAnsi="Arial"/>
          <w:lang w:val="pt-BR"/>
        </w:rPr>
        <w:t>scrolling vertical</w:t>
      </w:r>
      <w:r>
        <w:rPr>
          <w:rFonts w:ascii="Arial" w:hAnsi="Arial"/>
          <w:lang w:val="pt-BR"/>
        </w:rPr>
        <w:t xml:space="preserve"> que mostra mais opções de hoteis. (Mínimo 4 hoteis).</w:t>
      </w:r>
    </w:p>
    <w:p w14:paraId="27F757A3" w14:textId="12BBBAD9" w:rsidR="00A4040C" w:rsidRPr="00A4040C" w:rsidRDefault="004F7925" w:rsidP="00A4040C">
      <w:pPr>
        <w:spacing w:after="80"/>
        <w:jc w:val="both"/>
        <w:rPr>
          <w:rFonts w:ascii="Arial" w:hAnsi="Arial"/>
        </w:rPr>
      </w:pPr>
      <w:r w:rsidRPr="000C5AB7">
        <w:rPr>
          <w:rFonts w:ascii="Arial" w:hAnsi="Arial"/>
          <w:b/>
          <w:bCs/>
          <w:noProof/>
          <w:lang w:val="en-US"/>
        </w:rPr>
        <mc:AlternateContent>
          <mc:Choice Requires="wps">
            <w:drawing>
              <wp:anchor distT="0" distB="0" distL="114300" distR="114300" simplePos="0" relativeHeight="251669504" behindDoc="0" locked="0" layoutInCell="1" allowOverlap="1" wp14:anchorId="3B22D80F" wp14:editId="33B3777B">
                <wp:simplePos x="0" y="0"/>
                <wp:positionH relativeFrom="margin">
                  <wp:posOffset>4267200</wp:posOffset>
                </wp:positionH>
                <wp:positionV relativeFrom="margin">
                  <wp:posOffset>7494905</wp:posOffset>
                </wp:positionV>
                <wp:extent cx="1647825" cy="273050"/>
                <wp:effectExtent l="0" t="0" r="0" b="0"/>
                <wp:wrapNone/>
                <wp:docPr id="18" name="Caixa de Texto 15"/>
                <wp:cNvGraphicFramePr/>
                <a:graphic xmlns:a="http://schemas.openxmlformats.org/drawingml/2006/main">
                  <a:graphicData uri="http://schemas.microsoft.com/office/word/2010/wordprocessingShape">
                    <wps:wsp>
                      <wps:cNvSpPr txBox="1"/>
                      <wps:spPr>
                        <a:xfrm>
                          <a:off x="0" y="0"/>
                          <a:ext cx="1647825" cy="273050"/>
                        </a:xfrm>
                        <a:prstGeom prst="rect">
                          <a:avLst/>
                        </a:prstGeom>
                        <a:noFill/>
                        <a:ln w="6350">
                          <a:noFill/>
                        </a:ln>
                      </wps:spPr>
                      <wps:txbx>
                        <w:txbxContent>
                          <w:p w14:paraId="6FB31E88" w14:textId="30CEAD73" w:rsidR="00A4040C" w:rsidRDefault="00A4040C" w:rsidP="00A4040C">
                            <w:r>
                              <w:t>Figura 4 – Tela Lista Hoteis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2D80F" id="_x0000_s1027" type="#_x0000_t202" style="position:absolute;left:0;text-align:left;margin-left:336pt;margin-top:590.15pt;width:129.75pt;height:2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" filled="f" stroked="f" strokeweight=".5pt">
                <v:textbox>
                  <w:txbxContent>
                    <w:p w14:paraId="6FB31E88" w14:textId="30CEAD73" w:rsidR="00A4040C" w:rsidRDefault="00A4040C" w:rsidP="00A4040C">
                      <w:r>
                        <w:t>Figura 4 – Tela Lista Hoteis</w:t>
                      </w:r>
                    </w:p>
                  </w:txbxContent>
                </v:textbox>
                <w10:wrap anchorx="margin" anchory="margin"/>
              </v:shape>
            </w:pict>
          </mc:Fallback>
        </mc:AlternateContent>
      </w:r>
      <w:r w:rsidRPr="000C5AB7">
        <w:rPr>
          <w:rFonts w:ascii="Arial" w:hAnsi="Arial"/>
          <w:b/>
          <w:bCs/>
          <w:noProof/>
          <w:lang w:val="en-US"/>
        </w:rPr>
        <mc:AlternateContent>
          <mc:Choice Requires="wps">
            <w:drawing>
              <wp:anchor distT="0" distB="0" distL="114300" distR="114300" simplePos="0" relativeHeight="251667456" behindDoc="0" locked="0" layoutInCell="1" allowOverlap="1" wp14:anchorId="1E2B525C" wp14:editId="506AC01D">
                <wp:simplePos x="0" y="0"/>
                <wp:positionH relativeFrom="margin">
                  <wp:align>center</wp:align>
                </wp:positionH>
                <wp:positionV relativeFrom="margin">
                  <wp:posOffset>7456170</wp:posOffset>
                </wp:positionV>
                <wp:extent cx="1647825" cy="273050"/>
                <wp:effectExtent l="0" t="0" r="0" b="0"/>
                <wp:wrapNone/>
                <wp:docPr id="14" name="Caixa de Texto 15"/>
                <wp:cNvGraphicFramePr/>
                <a:graphic xmlns:a="http://schemas.openxmlformats.org/drawingml/2006/main">
                  <a:graphicData uri="http://schemas.microsoft.com/office/word/2010/wordprocessingShape">
                    <wps:wsp>
                      <wps:cNvSpPr txBox="1"/>
                      <wps:spPr>
                        <a:xfrm>
                          <a:off x="0" y="0"/>
                          <a:ext cx="1647825" cy="273050"/>
                        </a:xfrm>
                        <a:prstGeom prst="rect">
                          <a:avLst/>
                        </a:prstGeom>
                        <a:noFill/>
                        <a:ln w="6350">
                          <a:noFill/>
                        </a:ln>
                      </wps:spPr>
                      <wps:txbx>
                        <w:txbxContent>
                          <w:p w14:paraId="7471B8E3" w14:textId="244976DF" w:rsidR="00A4040C" w:rsidRDefault="00A4040C" w:rsidP="00A4040C">
                            <w:r>
                              <w:t>Figura 3 – Tela Cadastro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B525C" id="_x0000_s1028" type="#_x0000_t202" style="position:absolute;left:0;text-align:left;margin-left:0;margin-top:587.1pt;width:129.75pt;height:21.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" filled="f" stroked="f" strokeweight=".5pt">
                <v:textbox>
                  <w:txbxContent>
                    <w:p w14:paraId="7471B8E3" w14:textId="244976DF" w:rsidR="00A4040C" w:rsidRDefault="00A4040C" w:rsidP="00A4040C">
                      <w:r>
                        <w:t>Figura 3 – Tela Cadastro</w:t>
                      </w:r>
                    </w:p>
                  </w:txbxContent>
                </v:textbox>
                <w10:wrap anchorx="margin" anchory="margin"/>
              </v:shape>
            </w:pict>
          </mc:Fallback>
        </mc:AlternateContent>
      </w:r>
      <w:r w:rsidRPr="000C5AB7">
        <w:rPr>
          <w:rFonts w:ascii="Arial" w:hAnsi="Arial"/>
          <w:b/>
          <w:bCs/>
          <w:noProof/>
          <w:lang w:val="en-US"/>
        </w:rPr>
        <mc:AlternateContent>
          <mc:Choice Requires="wps">
            <w:drawing>
              <wp:anchor distT="0" distB="0" distL="114300" distR="114300" simplePos="0" relativeHeight="251665408" behindDoc="0" locked="0" layoutInCell="1" allowOverlap="1" wp14:anchorId="66C7731B" wp14:editId="7B527527">
                <wp:simplePos x="0" y="0"/>
                <wp:positionH relativeFrom="margin">
                  <wp:posOffset>174625</wp:posOffset>
                </wp:positionH>
                <wp:positionV relativeFrom="margin">
                  <wp:posOffset>7446645</wp:posOffset>
                </wp:positionV>
                <wp:extent cx="1647825" cy="273050"/>
                <wp:effectExtent l="0" t="0" r="0" b="0"/>
                <wp:wrapNone/>
                <wp:docPr id="13" name="Caixa de Texto 15"/>
                <wp:cNvGraphicFramePr/>
                <a:graphic xmlns:a="http://schemas.openxmlformats.org/drawingml/2006/main">
                  <a:graphicData uri="http://schemas.microsoft.com/office/word/2010/wordprocessingShape">
                    <wps:wsp>
                      <wps:cNvSpPr txBox="1"/>
                      <wps:spPr>
                        <a:xfrm>
                          <a:off x="0" y="0"/>
                          <a:ext cx="1647825" cy="273050"/>
                        </a:xfrm>
                        <a:prstGeom prst="rect">
                          <a:avLst/>
                        </a:prstGeom>
                        <a:noFill/>
                        <a:ln w="6350">
                          <a:noFill/>
                        </a:ln>
                      </wps:spPr>
                      <wps:txbx>
                        <w:txbxContent>
                          <w:p w14:paraId="37982342" w14:textId="07695E84" w:rsidR="00A4040C" w:rsidRDefault="00A4040C" w:rsidP="00A4040C">
                            <w:r>
                              <w:t>Figura 2 – Tela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7731B" id="_x0000_s1029" type="#_x0000_t202" style="position:absolute;left:0;text-align:left;margin-left:13.75pt;margin-top:586.35pt;width:129.75pt;height:2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" filled="f" stroked="f" strokeweight=".5pt">
                <v:textbox>
                  <w:txbxContent>
                    <w:p w14:paraId="37982342" w14:textId="07695E84" w:rsidR="00A4040C" w:rsidRDefault="00A4040C" w:rsidP="00A4040C">
                      <w:r>
                        <w:t>Figura 2 – Tela Login</w:t>
                      </w:r>
                    </w:p>
                  </w:txbxContent>
                </v:textbox>
                <w10:wrap anchorx="margin" anchory="margin"/>
              </v:shape>
            </w:pict>
          </mc:Fallback>
        </mc:AlternateContent>
      </w:r>
      <w:r w:rsidR="00A4040C">
        <w:rPr>
          <w:noProof/>
        </w:rPr>
        <w:drawing>
          <wp:anchor distT="0" distB="0" distL="114300" distR="114300" simplePos="0" relativeHeight="251663360" behindDoc="0" locked="0" layoutInCell="1" allowOverlap="1" wp14:anchorId="7AC177B6" wp14:editId="07BE2FB7">
            <wp:simplePos x="0" y="0"/>
            <wp:positionH relativeFrom="column">
              <wp:posOffset>4175760</wp:posOffset>
            </wp:positionH>
            <wp:positionV relativeFrom="paragraph">
              <wp:posOffset>798830</wp:posOffset>
            </wp:positionV>
            <wp:extent cx="1771650" cy="32385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1650" cy="3238500"/>
                    </a:xfrm>
                    <a:prstGeom prst="rect">
                      <a:avLst/>
                    </a:prstGeom>
                  </pic:spPr>
                </pic:pic>
              </a:graphicData>
            </a:graphic>
            <wp14:sizeRelH relativeFrom="margin">
              <wp14:pctWidth>0</wp14:pctWidth>
            </wp14:sizeRelH>
            <wp14:sizeRelV relativeFrom="margin">
              <wp14:pctHeight>0</wp14:pctHeight>
            </wp14:sizeRelV>
          </wp:anchor>
        </w:drawing>
      </w:r>
      <w:r w:rsidR="00A4040C">
        <w:rPr>
          <w:noProof/>
        </w:rPr>
        <w:drawing>
          <wp:anchor distT="0" distB="0" distL="114300" distR="114300" simplePos="0" relativeHeight="251662336" behindDoc="0" locked="0" layoutInCell="1" allowOverlap="1" wp14:anchorId="21302400" wp14:editId="549901DD">
            <wp:simplePos x="0" y="0"/>
            <wp:positionH relativeFrom="margin">
              <wp:posOffset>2152015</wp:posOffset>
            </wp:positionH>
            <wp:positionV relativeFrom="paragraph">
              <wp:posOffset>699770</wp:posOffset>
            </wp:positionV>
            <wp:extent cx="1836000" cy="3315053"/>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6000" cy="3315053"/>
                    </a:xfrm>
                    <a:prstGeom prst="rect">
                      <a:avLst/>
                    </a:prstGeom>
                  </pic:spPr>
                </pic:pic>
              </a:graphicData>
            </a:graphic>
            <wp14:sizeRelH relativeFrom="margin">
              <wp14:pctWidth>0</wp14:pctWidth>
            </wp14:sizeRelH>
            <wp14:sizeRelV relativeFrom="margin">
              <wp14:pctHeight>0</wp14:pctHeight>
            </wp14:sizeRelV>
          </wp:anchor>
        </w:drawing>
      </w:r>
      <w:r w:rsidR="00A4040C">
        <w:rPr>
          <w:noProof/>
        </w:rPr>
        <w:drawing>
          <wp:anchor distT="0" distB="0" distL="114300" distR="114300" simplePos="0" relativeHeight="251661312" behindDoc="0" locked="0" layoutInCell="1" allowOverlap="1" wp14:anchorId="4B9745DD" wp14:editId="08601C16">
            <wp:simplePos x="0" y="0"/>
            <wp:positionH relativeFrom="margin">
              <wp:align>left</wp:align>
            </wp:positionH>
            <wp:positionV relativeFrom="paragraph">
              <wp:posOffset>690880</wp:posOffset>
            </wp:positionV>
            <wp:extent cx="1876425" cy="3346450"/>
            <wp:effectExtent l="0" t="0" r="9525"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6425" cy="3346450"/>
                    </a:xfrm>
                    <a:prstGeom prst="rect">
                      <a:avLst/>
                    </a:prstGeom>
                  </pic:spPr>
                </pic:pic>
              </a:graphicData>
            </a:graphic>
            <wp14:sizeRelH relativeFrom="margin">
              <wp14:pctWidth>0</wp14:pctWidth>
            </wp14:sizeRelH>
            <wp14:sizeRelV relativeFrom="margin">
              <wp14:pctHeight>0</wp14:pctHeight>
            </wp14:sizeRelV>
          </wp:anchor>
        </w:drawing>
      </w:r>
      <w:r w:rsidR="00A4040C" w:rsidRPr="00B246D3">
        <w:rPr>
          <w:rFonts w:ascii="Arial" w:hAnsi="Arial"/>
        </w:rPr>
        <w:t xml:space="preserve">Os exemplos fornecidos (Figura </w:t>
      </w:r>
      <w:r w:rsidR="00A4040C">
        <w:rPr>
          <w:rFonts w:ascii="Arial" w:hAnsi="Arial"/>
        </w:rPr>
        <w:t>2, Figura 3 e Figura 4</w:t>
      </w:r>
      <w:r w:rsidR="00A4040C" w:rsidRPr="00B246D3">
        <w:rPr>
          <w:rFonts w:ascii="Arial" w:hAnsi="Arial"/>
        </w:rPr>
        <w:t>) devem ser utilizados apenas como referência do</w:t>
      </w:r>
      <w:r w:rsidR="00A4040C">
        <w:rPr>
          <w:rFonts w:ascii="Arial" w:hAnsi="Arial"/>
        </w:rPr>
        <w:t>s</w:t>
      </w:r>
      <w:r w:rsidR="00A4040C" w:rsidRPr="00B246D3">
        <w:rPr>
          <w:rFonts w:ascii="Arial" w:hAnsi="Arial"/>
        </w:rPr>
        <w:t xml:space="preserve"> </w:t>
      </w:r>
      <w:r w:rsidR="00A4040C">
        <w:rPr>
          <w:rFonts w:ascii="Arial" w:hAnsi="Arial"/>
        </w:rPr>
        <w:t>elementos e conteúdos</w:t>
      </w:r>
      <w:r w:rsidR="00A4040C" w:rsidRPr="00B246D3">
        <w:rPr>
          <w:rFonts w:ascii="Arial" w:hAnsi="Arial"/>
        </w:rPr>
        <w:t xml:space="preserve"> que deve estar na tela; no entanto, a disposição e posicionamento são completamente flex</w:t>
      </w:r>
      <w:r w:rsidR="00A4040C" w:rsidRPr="00A4040C">
        <w:rPr>
          <w:noProof/>
        </w:rPr>
        <w:t xml:space="preserve"> </w:t>
      </w:r>
      <w:r w:rsidR="00A4040C" w:rsidRPr="00B246D3">
        <w:rPr>
          <w:rFonts w:ascii="Arial" w:hAnsi="Arial"/>
        </w:rPr>
        <w:t>íveis, permitindo a utilização da cri</w:t>
      </w:r>
      <w:r w:rsidR="00A4040C" w:rsidRPr="00A4040C">
        <w:rPr>
          <w:noProof/>
        </w:rPr>
        <w:t xml:space="preserve"> </w:t>
      </w:r>
      <w:r w:rsidR="00A4040C" w:rsidRPr="00B246D3">
        <w:rPr>
          <w:rFonts w:ascii="Arial" w:hAnsi="Arial"/>
        </w:rPr>
        <w:t>atividade</w:t>
      </w:r>
      <w:r w:rsidR="00A4040C">
        <w:rPr>
          <w:rFonts w:ascii="Arial" w:hAnsi="Arial"/>
        </w:rPr>
        <w:t xml:space="preserve"> de cada competidor.</w:t>
      </w:r>
      <w:r w:rsidR="00A4040C" w:rsidRPr="00A4040C">
        <w:rPr>
          <w:noProof/>
        </w:rPr>
        <w:t xml:space="preserve"> </w:t>
      </w:r>
    </w:p>
    <w:sectPr w:rsidR="00A4040C" w:rsidRPr="00A4040C" w:rsidSect="00271252">
      <w:pgSz w:w="11906" w:h="16838" w:code="9"/>
      <w:pgMar w:top="2268" w:right="1134" w:bottom="1544" w:left="1134" w:header="624"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900AE" w14:textId="77777777" w:rsidR="00DF27C2" w:rsidRDefault="00DF27C2" w:rsidP="00313492">
      <w:r>
        <w:separator/>
      </w:r>
    </w:p>
    <w:p w14:paraId="597BC197" w14:textId="77777777" w:rsidR="00DF27C2" w:rsidRDefault="00DF27C2" w:rsidP="00313492"/>
    <w:p w14:paraId="7BBEA866" w14:textId="77777777" w:rsidR="00DF27C2" w:rsidRDefault="00DF27C2"/>
    <w:p w14:paraId="5C4F5C7F" w14:textId="77777777" w:rsidR="00DF27C2" w:rsidRDefault="00DF27C2"/>
    <w:p w14:paraId="6B9C4F52" w14:textId="77777777" w:rsidR="00DF27C2" w:rsidRDefault="00DF27C2" w:rsidP="00887C3D"/>
    <w:p w14:paraId="669BFF2A" w14:textId="77777777" w:rsidR="00DF27C2" w:rsidRDefault="00DF27C2" w:rsidP="00887C3D"/>
  </w:endnote>
  <w:endnote w:type="continuationSeparator" w:id="0">
    <w:p w14:paraId="4591B522" w14:textId="77777777" w:rsidR="00DF27C2" w:rsidRDefault="00DF27C2" w:rsidP="00313492">
      <w:r>
        <w:continuationSeparator/>
      </w:r>
    </w:p>
    <w:p w14:paraId="01DEB272" w14:textId="77777777" w:rsidR="00DF27C2" w:rsidRDefault="00DF27C2" w:rsidP="00313492"/>
    <w:p w14:paraId="577071C4" w14:textId="77777777" w:rsidR="00DF27C2" w:rsidRDefault="00DF27C2"/>
    <w:p w14:paraId="0FC94872" w14:textId="77777777" w:rsidR="00DF27C2" w:rsidRDefault="00DF27C2"/>
    <w:p w14:paraId="37ECF889" w14:textId="77777777" w:rsidR="00DF27C2" w:rsidRDefault="00DF27C2" w:rsidP="00887C3D"/>
    <w:p w14:paraId="19075F50" w14:textId="77777777" w:rsidR="00DF27C2" w:rsidRDefault="00DF27C2" w:rsidP="00887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Frutiger LT Com 55 Roman">
    <w:altName w:val="Corbel"/>
    <w:charset w:val="00"/>
    <w:family w:val="swiss"/>
    <w:pitch w:val="variable"/>
    <w:sig w:usb0="00000001" w:usb1="5000204A" w:usb2="00000000" w:usb3="00000000" w:csb0="0000009B" w:csb1="00000000"/>
  </w:font>
  <w:font w:name="Frutiger LT Com 45 Light">
    <w:altName w:val="Corbel"/>
    <w:charset w:val="00"/>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Inria Serif">
    <w:altName w:val="Times New Roman"/>
    <w:charset w:val="00"/>
    <w:family w:val="auto"/>
    <w:pitch w:val="variable"/>
    <w:sig w:usb0="00000001" w:usb1="5000604B" w:usb2="00000000" w:usb3="00000000" w:csb0="00000093" w:csb1="00000000"/>
  </w:font>
  <w:font w:name="Times New Roman (Body CS)">
    <w:altName w:val="Times New Roman"/>
    <w:charset w:val="00"/>
    <w:family w:val="roman"/>
    <w:pitch w:val="variable"/>
    <w:sig w:usb0="E0002AFF" w:usb1="C0007841" w:usb2="00000009" w:usb3="00000000" w:csb0="000001FF" w:csb1="00000000"/>
  </w:font>
  <w:font w:name="Frutiger LT Com 65">
    <w:charset w:val="4D"/>
    <w:family w:val="swiss"/>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D2122D" w:rsidRPr="00D2122D" w14:paraId="52C794DD" w14:textId="77777777" w:rsidTr="00453B91">
      <w:trPr>
        <w:trHeight w:val="381"/>
      </w:trPr>
      <w:tc>
        <w:tcPr>
          <w:tcW w:w="3686" w:type="dxa"/>
          <w:tcBorders>
            <w:top w:val="single" w:sz="48" w:space="0" w:color="003B5C"/>
            <w:left w:val="nil"/>
            <w:bottom w:val="nil"/>
            <w:right w:val="nil"/>
          </w:tcBorders>
          <w:vAlign w:val="center"/>
          <w:hideMark/>
        </w:tcPr>
        <w:p w14:paraId="3EF07D5A" w14:textId="51BBED58" w:rsidR="00453B91" w:rsidRDefault="00453B91"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 xml:space="preserve">Date: </w:t>
          </w:r>
          <w:r w:rsidR="00551ED6">
            <w:rPr>
              <w:rFonts w:ascii="Frutiger LT Com 45 Light" w:hAnsi="Frutiger LT Com 45 Light"/>
              <w:sz w:val="14"/>
            </w:rPr>
            <w:t>05/08/2023</w:t>
          </w:r>
        </w:p>
        <w:p w14:paraId="53812AFB" w14:textId="125CE442" w:rsidR="00D2122D" w:rsidRPr="00D2122D" w:rsidRDefault="00271252" w:rsidP="00271252">
          <w:pPr>
            <w:tabs>
              <w:tab w:val="center" w:pos="4513"/>
              <w:tab w:val="right" w:pos="9026"/>
            </w:tabs>
            <w:spacing w:after="0"/>
            <w:rPr>
              <w:rFonts w:ascii="Frutiger LT Com 45 Light" w:hAnsi="Frutiger LT Com 45 Light"/>
              <w:sz w:val="14"/>
            </w:rPr>
          </w:pPr>
          <w:r>
            <w:rPr>
              <w:rFonts w:ascii="Frutiger LT Com 45 Light" w:hAnsi="Frutiger LT Com 45 Light"/>
              <w:sz w:val="14"/>
            </w:rPr>
            <w:t>Seletiva</w:t>
          </w:r>
          <w:r w:rsidR="00453B91">
            <w:rPr>
              <w:rFonts w:ascii="Frutiger LT Com 45 Light" w:hAnsi="Frutiger LT Com 45 Light"/>
              <w:sz w:val="14"/>
            </w:rPr>
            <w:t>20</w:t>
          </w:r>
          <w:r>
            <w:rPr>
              <w:rFonts w:ascii="Frutiger LT Com 45 Light" w:hAnsi="Frutiger LT Com 45 Light"/>
              <w:sz w:val="14"/>
            </w:rPr>
            <w:t>2</w:t>
          </w:r>
          <w:r w:rsidR="00551ED6">
            <w:rPr>
              <w:rFonts w:ascii="Frutiger LT Com 45 Light" w:hAnsi="Frutiger LT Com 45 Light"/>
              <w:sz w:val="14"/>
            </w:rPr>
            <w:t>3</w:t>
          </w:r>
          <w:r>
            <w:rPr>
              <w:rFonts w:ascii="Frutiger LT Com 45 Light" w:hAnsi="Frutiger LT Com 45 Light"/>
              <w:sz w:val="14"/>
            </w:rPr>
            <w:t>_TP</w:t>
          </w:r>
          <w:r w:rsidR="002F6FCD">
            <w:rPr>
              <w:rFonts w:ascii="Frutiger LT Com 45 Light" w:hAnsi="Frutiger LT Com 45 Light"/>
              <w:sz w:val="14"/>
            </w:rPr>
            <w:t>0</w:t>
          </w:r>
          <w:r w:rsidR="00132B84">
            <w:rPr>
              <w:rFonts w:ascii="Frutiger LT Com 45 Light" w:hAnsi="Frutiger LT Com 45 Light"/>
              <w:sz w:val="14"/>
            </w:rPr>
            <w:t>1</w:t>
          </w:r>
        </w:p>
      </w:tc>
      <w:tc>
        <w:tcPr>
          <w:tcW w:w="2410" w:type="dxa"/>
          <w:tcBorders>
            <w:top w:val="single" w:sz="48" w:space="0" w:color="003B5C"/>
            <w:left w:val="nil"/>
            <w:bottom w:val="nil"/>
            <w:right w:val="nil"/>
          </w:tcBorders>
          <w:vAlign w:val="center"/>
          <w:hideMark/>
        </w:tcPr>
        <w:p w14:paraId="2D67164B" w14:textId="4EFBC180" w:rsidR="00D2122D" w:rsidRDefault="00D2122D" w:rsidP="00453B91">
          <w:pPr>
            <w:tabs>
              <w:tab w:val="center" w:pos="4513"/>
              <w:tab w:val="right" w:pos="9026"/>
            </w:tabs>
            <w:spacing w:after="0"/>
            <w:jc w:val="center"/>
            <w:rPr>
              <w:rFonts w:ascii="Frutiger LT Com 45 Light" w:hAnsi="Frutiger LT Com 45 Light"/>
              <w:sz w:val="14"/>
            </w:rPr>
          </w:pPr>
          <w:r w:rsidRPr="00D2122D">
            <w:rPr>
              <w:rFonts w:ascii="Frutiger LT Com 45 Light" w:hAnsi="Frutiger LT Com 45 Light"/>
              <w:sz w:val="14"/>
            </w:rPr>
            <w:t>V</w:t>
          </w:r>
          <w:r w:rsidR="00271252">
            <w:rPr>
              <w:rFonts w:ascii="Frutiger LT Com 45 Light" w:hAnsi="Frutiger LT Com 45 Light"/>
              <w:sz w:val="14"/>
            </w:rPr>
            <w:t>ersão</w:t>
          </w:r>
          <w:r w:rsidRPr="00D2122D">
            <w:rPr>
              <w:rFonts w:ascii="Frutiger LT Com 45 Light" w:hAnsi="Frutiger LT Com 45 Light"/>
              <w:sz w:val="14"/>
            </w:rPr>
            <w:t xml:space="preserve">: </w:t>
          </w:r>
          <w:r w:rsidR="00453B91">
            <w:rPr>
              <w:rFonts w:ascii="Frutiger LT Com 45 Light" w:hAnsi="Frutiger LT Com 45 Light"/>
              <w:sz w:val="14"/>
            </w:rPr>
            <w:t xml:space="preserve">1.0     </w:t>
          </w:r>
        </w:p>
        <w:p w14:paraId="3C424F4F" w14:textId="64C24484" w:rsidR="00453B91" w:rsidRPr="00D2122D" w:rsidRDefault="00453B91" w:rsidP="00453B91">
          <w:pPr>
            <w:tabs>
              <w:tab w:val="center" w:pos="4513"/>
              <w:tab w:val="right" w:pos="9026"/>
            </w:tabs>
            <w:spacing w:after="0"/>
            <w:jc w:val="center"/>
            <w:rPr>
              <w:rFonts w:ascii="Frutiger LT Com 45 Light" w:hAnsi="Frutiger LT Com 45 Light"/>
              <w:sz w:val="14"/>
            </w:rPr>
          </w:pPr>
          <w:r>
            <w:rPr>
              <w:rFonts w:ascii="Frutiger LT Com 45 Light" w:hAnsi="Frutiger LT Com 45 Light"/>
              <w:sz w:val="14"/>
            </w:rPr>
            <w:t>© WorldSkills International</w:t>
          </w:r>
        </w:p>
      </w:tc>
      <w:tc>
        <w:tcPr>
          <w:tcW w:w="3834" w:type="dxa"/>
          <w:tcBorders>
            <w:top w:val="single" w:sz="48" w:space="0" w:color="003B5C"/>
            <w:left w:val="nil"/>
            <w:bottom w:val="nil"/>
            <w:right w:val="nil"/>
          </w:tcBorders>
          <w:vAlign w:val="center"/>
          <w:hideMark/>
        </w:tcPr>
        <w:p w14:paraId="56E964A9" w14:textId="2DCB7AD3" w:rsidR="00D2122D" w:rsidRPr="00D2122D" w:rsidRDefault="00D2122D" w:rsidP="00D2122D">
          <w:pPr>
            <w:tabs>
              <w:tab w:val="center" w:pos="4513"/>
              <w:tab w:val="right" w:pos="9026"/>
            </w:tabs>
            <w:spacing w:after="0"/>
            <w:jc w:val="right"/>
            <w:rPr>
              <w:rFonts w:ascii="Frutiger LT Com 45 Light" w:hAnsi="Frutiger LT Com 45 Light"/>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0068687D">
            <w:rPr>
              <w:rFonts w:ascii="Frutiger LT Com 45 Light" w:hAnsi="Frutiger LT Com 45 Light"/>
              <w:noProof/>
              <w:sz w:val="14"/>
            </w:rPr>
            <w:t>3</w:t>
          </w:r>
          <w:r w:rsidRPr="00D2122D">
            <w:rPr>
              <w:rFonts w:ascii="Frutiger LT Com 45 Light" w:hAnsi="Frutiger LT Com 45 Light"/>
              <w:sz w:val="14"/>
            </w:rPr>
            <w:fldChar w:fldCharType="end"/>
          </w:r>
          <w:r w:rsidRPr="00D2122D">
            <w:rPr>
              <w:rFonts w:ascii="Frutiger LT Com 45 Light" w:hAnsi="Frutiger LT Com 45 Light"/>
              <w:sz w:val="14"/>
            </w:rPr>
            <w:t xml:space="preserve"> of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0068687D">
            <w:rPr>
              <w:rFonts w:ascii="Frutiger LT Com 45 Light" w:hAnsi="Frutiger LT Com 45 Light"/>
              <w:noProof/>
              <w:sz w:val="14"/>
            </w:rPr>
            <w:t>9</w:t>
          </w:r>
          <w:r w:rsidRPr="00D2122D">
            <w:rPr>
              <w:rFonts w:ascii="Frutiger LT Com 45 Light" w:hAnsi="Frutiger LT Com 45 Light"/>
              <w:noProof/>
              <w:sz w:val="14"/>
            </w:rPr>
            <w:fldChar w:fldCharType="end"/>
          </w:r>
        </w:p>
      </w:tc>
    </w:tr>
  </w:tbl>
  <w:p w14:paraId="4DA6CA96" w14:textId="77777777" w:rsidR="002D07E2" w:rsidRPr="006A388C" w:rsidRDefault="002D07E2" w:rsidP="006A388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2EECF" w14:textId="6D1F8A28" w:rsidR="002F6FCD" w:rsidRPr="00453B91" w:rsidRDefault="00980B02" w:rsidP="007575B9">
    <w:pPr>
      <w:pStyle w:val="Rodap"/>
      <w:rPr>
        <w:lang w:val="en-AU"/>
      </w:rPr>
    </w:pPr>
    <w:r w:rsidRPr="00551ED6">
      <w:rPr>
        <w:lang w:val="pt-BR"/>
      </w:rPr>
      <w:t>Seletiva</w:t>
    </w:r>
    <w:r>
      <w:rPr>
        <w:lang w:val="en-AU"/>
      </w:rPr>
      <w:t xml:space="preserve"> </w:t>
    </w:r>
    <w:r w:rsidR="00453B91">
      <w:rPr>
        <w:lang w:val="en-AU"/>
      </w:rPr>
      <w:t>WSC20</w:t>
    </w:r>
    <w:r>
      <w:rPr>
        <w:lang w:val="en-AU"/>
      </w:rPr>
      <w:t>2</w:t>
    </w:r>
    <w:r w:rsidR="00551ED6">
      <w:rPr>
        <w:lang w:val="en-AU"/>
      </w:rPr>
      <w:t>3</w:t>
    </w:r>
    <w:r w:rsidR="00453B91">
      <w:rPr>
        <w:lang w:val="en-AU"/>
      </w:rPr>
      <w:t>_TP</w:t>
    </w:r>
    <w:r w:rsidR="002F6FCD">
      <w:rPr>
        <w:lang w:val="en-AU"/>
      </w:rPr>
      <w:t>0</w:t>
    </w:r>
    <w:r>
      <w:rPr>
        <w:lang w:val="en-AU"/>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3C4D0" w14:textId="77777777" w:rsidR="00DF27C2" w:rsidRDefault="00DF27C2">
      <w:r>
        <w:separator/>
      </w:r>
    </w:p>
    <w:p w14:paraId="4BF24D1B" w14:textId="77777777" w:rsidR="00DF27C2" w:rsidRDefault="00DF27C2"/>
    <w:p w14:paraId="2984F43B" w14:textId="77777777" w:rsidR="00DF27C2" w:rsidRDefault="00DF27C2" w:rsidP="00887C3D"/>
    <w:p w14:paraId="6C9A32BA" w14:textId="77777777" w:rsidR="00DF27C2" w:rsidRDefault="00DF27C2" w:rsidP="00887C3D"/>
  </w:footnote>
  <w:footnote w:type="continuationSeparator" w:id="0">
    <w:p w14:paraId="74637F50" w14:textId="77777777" w:rsidR="00DF27C2" w:rsidRDefault="00DF27C2" w:rsidP="00313492">
      <w:r>
        <w:continuationSeparator/>
      </w:r>
    </w:p>
    <w:p w14:paraId="28180870" w14:textId="77777777" w:rsidR="00DF27C2" w:rsidRDefault="00DF27C2" w:rsidP="00313492"/>
    <w:p w14:paraId="3D088B93" w14:textId="77777777" w:rsidR="00DF27C2" w:rsidRDefault="00DF27C2"/>
    <w:p w14:paraId="0BDF6CE8" w14:textId="77777777" w:rsidR="00DF27C2" w:rsidRDefault="00DF27C2"/>
    <w:p w14:paraId="1561C658" w14:textId="77777777" w:rsidR="00DF27C2" w:rsidRDefault="00DF27C2" w:rsidP="00887C3D"/>
    <w:p w14:paraId="6302CB13" w14:textId="77777777" w:rsidR="00DF27C2" w:rsidRDefault="00DF27C2" w:rsidP="00887C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8C594" w14:textId="149DE162" w:rsidR="006E26EF" w:rsidRDefault="00271252" w:rsidP="00313492">
    <w:pPr>
      <w:pStyle w:val="Cabealho"/>
    </w:pPr>
    <w:r w:rsidRPr="000A7323">
      <w:rPr>
        <w:noProof/>
      </w:rPr>
      <w:drawing>
        <wp:anchor distT="0" distB="0" distL="114300" distR="114300" simplePos="0" relativeHeight="251667456" behindDoc="1" locked="0" layoutInCell="1" allowOverlap="1" wp14:anchorId="291530CE" wp14:editId="2E842386">
          <wp:simplePos x="0" y="0"/>
          <wp:positionH relativeFrom="column">
            <wp:posOffset>1859270</wp:posOffset>
          </wp:positionH>
          <wp:positionV relativeFrom="paragraph">
            <wp:posOffset>68466</wp:posOffset>
          </wp:positionV>
          <wp:extent cx="2219259" cy="720000"/>
          <wp:effectExtent l="0" t="0" r="0" b="4445"/>
          <wp:wrapNone/>
          <wp:docPr id="124513851" name="Imagem 12451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9259"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4DA2" w:rsidRPr="007866C8">
      <w:rPr>
        <w:noProof/>
        <w:sz w:val="16"/>
        <w:szCs w:val="16"/>
      </w:rPr>
      <w:drawing>
        <wp:anchor distT="0" distB="0" distL="114300" distR="114300" simplePos="0" relativeHeight="251663360" behindDoc="1" locked="0" layoutInCell="1" allowOverlap="1" wp14:anchorId="737CDA30" wp14:editId="17CB5388">
          <wp:simplePos x="0" y="0"/>
          <wp:positionH relativeFrom="page">
            <wp:posOffset>6059805</wp:posOffset>
          </wp:positionH>
          <wp:positionV relativeFrom="page">
            <wp:posOffset>720090</wp:posOffset>
          </wp:positionV>
          <wp:extent cx="784800" cy="460800"/>
          <wp:effectExtent l="0" t="0" r="3175" b="0"/>
          <wp:wrapNone/>
          <wp:docPr id="1947944382" name="Imagem 194794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2"/>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7B6E7" w14:textId="77777777" w:rsidR="006E1EA4" w:rsidRDefault="002057EF">
    <w:pPr>
      <w:pStyle w:val="Cabealho"/>
    </w:pPr>
    <w:r>
      <w:rPr>
        <w:noProof/>
      </w:rPr>
      <w:drawing>
        <wp:anchor distT="0" distB="0" distL="114300" distR="114300" simplePos="0" relativeHeight="251666432" behindDoc="1" locked="0" layoutInCell="1" allowOverlap="1" wp14:anchorId="6E50580D" wp14:editId="5F6F949C">
          <wp:simplePos x="0" y="0"/>
          <wp:positionH relativeFrom="page">
            <wp:posOffset>0</wp:posOffset>
          </wp:positionH>
          <wp:positionV relativeFrom="page">
            <wp:posOffset>0</wp:posOffset>
          </wp:positionV>
          <wp:extent cx="7545600" cy="10666800"/>
          <wp:effectExtent l="0" t="0" r="0" b="1270"/>
          <wp:wrapNone/>
          <wp:docPr id="233621168" name="Imagem 23362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56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1E8256"/>
    <w:lvl w:ilvl="0">
      <w:start w:val="1"/>
      <w:numFmt w:val="decimal"/>
      <w:pStyle w:val="Numerada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Numerada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9818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2E39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4A84130"/>
    <w:multiLevelType w:val="hybridMultilevel"/>
    <w:tmpl w:val="2A5450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0B1C6133"/>
    <w:multiLevelType w:val="hybridMultilevel"/>
    <w:tmpl w:val="6352C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0B31057C"/>
    <w:multiLevelType w:val="hybridMultilevel"/>
    <w:tmpl w:val="16028F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32D5AC9"/>
    <w:multiLevelType w:val="hybridMultilevel"/>
    <w:tmpl w:val="207472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13A429AC"/>
    <w:multiLevelType w:val="hybridMultilevel"/>
    <w:tmpl w:val="C786E9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171D5B31"/>
    <w:multiLevelType w:val="hybridMultilevel"/>
    <w:tmpl w:val="795A15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19CC5060"/>
    <w:multiLevelType w:val="multilevel"/>
    <w:tmpl w:val="65807A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1AFF6E9C"/>
    <w:multiLevelType w:val="multilevel"/>
    <w:tmpl w:val="A00A1864"/>
    <w:styleLink w:val="ListNumbers"/>
    <w:lvl w:ilvl="0">
      <w:start w:val="1"/>
      <w:numFmt w:val="decimal"/>
      <w:pStyle w:val="Numerada"/>
      <w:lvlText w:val="%1."/>
      <w:lvlJc w:val="left"/>
      <w:pPr>
        <w:ind w:left="284" w:hanging="284"/>
      </w:pPr>
      <w:rPr>
        <w:rFonts w:hint="default"/>
      </w:rPr>
    </w:lvl>
    <w:lvl w:ilvl="1">
      <w:start w:val="1"/>
      <w:numFmt w:val="lowerLetter"/>
      <w:pStyle w:val="Numerada2"/>
      <w:lvlText w:val="(%2)"/>
      <w:lvlJc w:val="left"/>
      <w:pPr>
        <w:ind w:left="568" w:hanging="284"/>
      </w:pPr>
      <w:rPr>
        <w:rFonts w:hint="default"/>
      </w:rPr>
    </w:lvl>
    <w:lvl w:ilvl="2">
      <w:start w:val="1"/>
      <w:numFmt w:val="lowerRoman"/>
      <w:pStyle w:val="Numerada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20" w15:restartNumberingAfterBreak="0">
    <w:nsid w:val="1FC177F1"/>
    <w:multiLevelType w:val="multilevel"/>
    <w:tmpl w:val="7954FA08"/>
    <w:lvl w:ilvl="0">
      <w:start w:val="1"/>
      <w:numFmt w:val="none"/>
      <w:pStyle w:val="Sumrio1"/>
      <w:suff w:val="nothing"/>
      <w:lvlText w:val="%1"/>
      <w:lvlJc w:val="left"/>
      <w:pPr>
        <w:ind w:left="0" w:firstLine="0"/>
      </w:pPr>
      <w:rPr>
        <w:rFonts w:hint="default"/>
      </w:rPr>
    </w:lvl>
    <w:lvl w:ilvl="1">
      <w:start w:val="1"/>
      <w:numFmt w:val="none"/>
      <w:pStyle w:val="Sumrio2"/>
      <w:suff w:val="nothing"/>
      <w:lvlText w:val=""/>
      <w:lvlJc w:val="left"/>
      <w:pPr>
        <w:ind w:left="0" w:firstLine="0"/>
      </w:pPr>
      <w:rPr>
        <w:rFonts w:hint="default"/>
      </w:rPr>
    </w:lvl>
    <w:lvl w:ilvl="2">
      <w:start w:val="1"/>
      <w:numFmt w:val="none"/>
      <w:pStyle w:val="Sumrio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202A2610"/>
    <w:multiLevelType w:val="multilevel"/>
    <w:tmpl w:val="DD963F12"/>
    <w:styleLink w:val="ListBullets"/>
    <w:lvl w:ilvl="0">
      <w:start w:val="1"/>
      <w:numFmt w:val="bullet"/>
      <w:pStyle w:val="Commarcadores"/>
      <w:lvlText w:val=""/>
      <w:lvlJc w:val="left"/>
      <w:pPr>
        <w:ind w:left="284" w:hanging="284"/>
      </w:pPr>
      <w:rPr>
        <w:rFonts w:ascii="Symbol" w:hAnsi="Symbol" w:hint="default"/>
      </w:rPr>
    </w:lvl>
    <w:lvl w:ilvl="1">
      <w:start w:val="1"/>
      <w:numFmt w:val="bullet"/>
      <w:pStyle w:val="Commarcadores2"/>
      <w:lvlText w:val=""/>
      <w:lvlJc w:val="left"/>
      <w:pPr>
        <w:ind w:left="568" w:hanging="284"/>
      </w:pPr>
      <w:rPr>
        <w:rFonts w:ascii="Symbol" w:hAnsi="Symbol" w:hint="default"/>
      </w:rPr>
    </w:lvl>
    <w:lvl w:ilvl="2">
      <w:start w:val="1"/>
      <w:numFmt w:val="bullet"/>
      <w:pStyle w:val="Commarcadores3"/>
      <w:lvlText w:val=""/>
      <w:lvlJc w:val="left"/>
      <w:pPr>
        <w:ind w:left="852" w:hanging="284"/>
      </w:pPr>
      <w:rPr>
        <w:rFonts w:ascii="Symbol" w:hAnsi="Symbol" w:hint="default"/>
      </w:rPr>
    </w:lvl>
    <w:lvl w:ilvl="3">
      <w:start w:val="1"/>
      <w:numFmt w:val="bullet"/>
      <w:pStyle w:val="Commarcadores4"/>
      <w:lvlText w:val=""/>
      <w:lvlJc w:val="left"/>
      <w:pPr>
        <w:ind w:left="1136" w:hanging="284"/>
      </w:pPr>
      <w:rPr>
        <w:rFonts w:ascii="Symbol" w:hAnsi="Symbol" w:hint="default"/>
      </w:rPr>
    </w:lvl>
    <w:lvl w:ilvl="4">
      <w:start w:val="1"/>
      <w:numFmt w:val="bullet"/>
      <w:pStyle w:val="Commarcadores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22" w15:restartNumberingAfterBreak="0">
    <w:nsid w:val="20645337"/>
    <w:multiLevelType w:val="hybridMultilevel"/>
    <w:tmpl w:val="33CA32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25F431A9"/>
    <w:multiLevelType w:val="hybridMultilevel"/>
    <w:tmpl w:val="D76610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2F342D4F"/>
    <w:multiLevelType w:val="hybridMultilevel"/>
    <w:tmpl w:val="D10EA234"/>
    <w:lvl w:ilvl="0" w:tplc="73866972">
      <w:start w:val="1"/>
      <w:numFmt w:val="bullet"/>
      <w:lvlText w:val=""/>
      <w:lvlJc w:val="left"/>
      <w:pPr>
        <w:ind w:left="720" w:hanging="360"/>
      </w:pPr>
      <w:rPr>
        <w:rFonts w:ascii="Symbol" w:hAnsi="Symbol" w:hint="default"/>
        <w:color w:val="000000" w:themeColor="text1"/>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34BE15BD"/>
    <w:multiLevelType w:val="hybridMultilevel"/>
    <w:tmpl w:val="733C58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35FC3FE9"/>
    <w:multiLevelType w:val="hybridMultilevel"/>
    <w:tmpl w:val="42B8E0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0663C35"/>
    <w:multiLevelType w:val="hybridMultilevel"/>
    <w:tmpl w:val="B72A562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A206DA9"/>
    <w:multiLevelType w:val="hybridMultilevel"/>
    <w:tmpl w:val="CB66A794"/>
    <w:lvl w:ilvl="0" w:tplc="73866972">
      <w:start w:val="1"/>
      <w:numFmt w:val="bullet"/>
      <w:lvlText w:val=""/>
      <w:lvlJc w:val="left"/>
      <w:pPr>
        <w:ind w:left="720" w:hanging="360"/>
      </w:pPr>
      <w:rPr>
        <w:rFonts w:ascii="Symbol" w:hAnsi="Symbol" w:hint="default"/>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4E6E07AD"/>
    <w:multiLevelType w:val="hybridMultilevel"/>
    <w:tmpl w:val="6CAEC8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4F6F186E"/>
    <w:multiLevelType w:val="hybridMultilevel"/>
    <w:tmpl w:val="B978E4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0F44A9C"/>
    <w:multiLevelType w:val="hybridMultilevel"/>
    <w:tmpl w:val="174AC0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16700A1"/>
    <w:multiLevelType w:val="hybridMultilevel"/>
    <w:tmpl w:val="8674AC7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6562D9F"/>
    <w:multiLevelType w:val="hybridMultilevel"/>
    <w:tmpl w:val="CA5A72B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B626C42"/>
    <w:multiLevelType w:val="hybridMultilevel"/>
    <w:tmpl w:val="D66EF63A"/>
    <w:lvl w:ilvl="0" w:tplc="73866972">
      <w:start w:val="1"/>
      <w:numFmt w:val="bullet"/>
      <w:lvlText w:val=""/>
      <w:lvlJc w:val="left"/>
      <w:pPr>
        <w:ind w:left="720" w:hanging="360"/>
      </w:pPr>
      <w:rPr>
        <w:rFonts w:ascii="Symbol" w:hAnsi="Symbol" w:hint="default"/>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76511967">
    <w:abstractNumId w:val="9"/>
  </w:num>
  <w:num w:numId="2" w16cid:durableId="1522359244">
    <w:abstractNumId w:val="7"/>
  </w:num>
  <w:num w:numId="3" w16cid:durableId="863640411">
    <w:abstractNumId w:val="6"/>
  </w:num>
  <w:num w:numId="4" w16cid:durableId="1863932161">
    <w:abstractNumId w:val="5"/>
  </w:num>
  <w:num w:numId="5" w16cid:durableId="1647927613">
    <w:abstractNumId w:val="4"/>
  </w:num>
  <w:num w:numId="6" w16cid:durableId="1486319229">
    <w:abstractNumId w:val="8"/>
  </w:num>
  <w:num w:numId="7" w16cid:durableId="199633439">
    <w:abstractNumId w:val="3"/>
  </w:num>
  <w:num w:numId="8" w16cid:durableId="899709150">
    <w:abstractNumId w:val="2"/>
  </w:num>
  <w:num w:numId="9" w16cid:durableId="566887307">
    <w:abstractNumId w:val="1"/>
  </w:num>
  <w:num w:numId="10" w16cid:durableId="2090927874">
    <w:abstractNumId w:val="0"/>
  </w:num>
  <w:num w:numId="11" w16cid:durableId="1219591159">
    <w:abstractNumId w:val="29"/>
  </w:num>
  <w:num w:numId="12" w16cid:durableId="1446735290">
    <w:abstractNumId w:val="11"/>
  </w:num>
  <w:num w:numId="13" w16cid:durableId="385446634">
    <w:abstractNumId w:val="27"/>
  </w:num>
  <w:num w:numId="14" w16cid:durableId="226916423">
    <w:abstractNumId w:val="11"/>
    <w:lvlOverride w:ilvl="0">
      <w:startOverride w:val="1"/>
    </w:lvlOverride>
  </w:num>
  <w:num w:numId="15" w16cid:durableId="1945838139">
    <w:abstractNumId w:val="21"/>
  </w:num>
  <w:num w:numId="16" w16cid:durableId="1610971775">
    <w:abstractNumId w:val="19"/>
  </w:num>
  <w:num w:numId="17" w16cid:durableId="1081826681">
    <w:abstractNumId w:val="10"/>
  </w:num>
  <w:num w:numId="18" w16cid:durableId="1732582408">
    <w:abstractNumId w:val="37"/>
  </w:num>
  <w:num w:numId="19" w16cid:durableId="46800396">
    <w:abstractNumId w:val="20"/>
  </w:num>
  <w:num w:numId="20" w16cid:durableId="1400863917">
    <w:abstractNumId w:val="34"/>
  </w:num>
  <w:num w:numId="21" w16cid:durableId="1416973700">
    <w:abstractNumId w:val="28"/>
  </w:num>
  <w:num w:numId="22" w16cid:durableId="280965308">
    <w:abstractNumId w:val="12"/>
  </w:num>
  <w:num w:numId="23" w16cid:durableId="170030208">
    <w:abstractNumId w:val="15"/>
  </w:num>
  <w:num w:numId="24" w16cid:durableId="2119596992">
    <w:abstractNumId w:val="22"/>
  </w:num>
  <w:num w:numId="25" w16cid:durableId="1204249212">
    <w:abstractNumId w:val="26"/>
  </w:num>
  <w:num w:numId="26" w16cid:durableId="901674118">
    <w:abstractNumId w:val="31"/>
  </w:num>
  <w:num w:numId="27" w16cid:durableId="2029864482">
    <w:abstractNumId w:val="16"/>
  </w:num>
  <w:num w:numId="28" w16cid:durableId="234634354">
    <w:abstractNumId w:val="23"/>
  </w:num>
  <w:num w:numId="29" w16cid:durableId="497424555">
    <w:abstractNumId w:val="30"/>
  </w:num>
  <w:num w:numId="30" w16cid:durableId="977495553">
    <w:abstractNumId w:val="21"/>
  </w:num>
  <w:num w:numId="31" w16cid:durableId="680812833">
    <w:abstractNumId w:val="36"/>
  </w:num>
  <w:num w:numId="32" w16cid:durableId="456533656">
    <w:abstractNumId w:val="24"/>
  </w:num>
  <w:num w:numId="33" w16cid:durableId="1783956632">
    <w:abstractNumId w:val="14"/>
  </w:num>
  <w:num w:numId="34" w16cid:durableId="1408771488">
    <w:abstractNumId w:val="32"/>
  </w:num>
  <w:num w:numId="35" w16cid:durableId="994534007">
    <w:abstractNumId w:val="35"/>
  </w:num>
  <w:num w:numId="36" w16cid:durableId="1582761267">
    <w:abstractNumId w:val="25"/>
  </w:num>
  <w:num w:numId="37" w16cid:durableId="1119108695">
    <w:abstractNumId w:val="33"/>
  </w:num>
  <w:num w:numId="38" w16cid:durableId="572669202">
    <w:abstractNumId w:val="17"/>
  </w:num>
  <w:num w:numId="39" w16cid:durableId="158543930">
    <w:abstractNumId w:val="18"/>
  </w:num>
  <w:num w:numId="40" w16cid:durableId="13849860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45D"/>
    <w:rsid w:val="00000822"/>
    <w:rsid w:val="00003E13"/>
    <w:rsid w:val="00004078"/>
    <w:rsid w:val="00006EFF"/>
    <w:rsid w:val="00015068"/>
    <w:rsid w:val="00021530"/>
    <w:rsid w:val="00026CE5"/>
    <w:rsid w:val="00027B60"/>
    <w:rsid w:val="000335DA"/>
    <w:rsid w:val="0003398B"/>
    <w:rsid w:val="00034929"/>
    <w:rsid w:val="0003526B"/>
    <w:rsid w:val="00036A02"/>
    <w:rsid w:val="00040860"/>
    <w:rsid w:val="00044700"/>
    <w:rsid w:val="00050DCE"/>
    <w:rsid w:val="00052F6D"/>
    <w:rsid w:val="00057B12"/>
    <w:rsid w:val="00066B5A"/>
    <w:rsid w:val="00067173"/>
    <w:rsid w:val="00071440"/>
    <w:rsid w:val="00071AA7"/>
    <w:rsid w:val="000766E3"/>
    <w:rsid w:val="00086FE9"/>
    <w:rsid w:val="000903C5"/>
    <w:rsid w:val="00093007"/>
    <w:rsid w:val="000A211A"/>
    <w:rsid w:val="000A5C3A"/>
    <w:rsid w:val="000B6724"/>
    <w:rsid w:val="000C5AB7"/>
    <w:rsid w:val="000C75CC"/>
    <w:rsid w:val="000C7A0B"/>
    <w:rsid w:val="000D4D00"/>
    <w:rsid w:val="000D5138"/>
    <w:rsid w:val="000D576D"/>
    <w:rsid w:val="000E219D"/>
    <w:rsid w:val="000F4A5C"/>
    <w:rsid w:val="00101E49"/>
    <w:rsid w:val="001026A3"/>
    <w:rsid w:val="00105234"/>
    <w:rsid w:val="001069EC"/>
    <w:rsid w:val="001172EF"/>
    <w:rsid w:val="001242E3"/>
    <w:rsid w:val="0012553C"/>
    <w:rsid w:val="0012694A"/>
    <w:rsid w:val="00130A22"/>
    <w:rsid w:val="00132B84"/>
    <w:rsid w:val="001341BD"/>
    <w:rsid w:val="00134547"/>
    <w:rsid w:val="00142A69"/>
    <w:rsid w:val="001478E3"/>
    <w:rsid w:val="00147DDD"/>
    <w:rsid w:val="00153E5B"/>
    <w:rsid w:val="00156CA1"/>
    <w:rsid w:val="001571FB"/>
    <w:rsid w:val="00161094"/>
    <w:rsid w:val="001616D3"/>
    <w:rsid w:val="001658DC"/>
    <w:rsid w:val="00166D59"/>
    <w:rsid w:val="001729B3"/>
    <w:rsid w:val="0017528D"/>
    <w:rsid w:val="00183BCA"/>
    <w:rsid w:val="00185629"/>
    <w:rsid w:val="00187444"/>
    <w:rsid w:val="00192D2B"/>
    <w:rsid w:val="001941A1"/>
    <w:rsid w:val="00197DDC"/>
    <w:rsid w:val="001A545D"/>
    <w:rsid w:val="001A554B"/>
    <w:rsid w:val="001A6B87"/>
    <w:rsid w:val="001B279C"/>
    <w:rsid w:val="001C5228"/>
    <w:rsid w:val="001C5F88"/>
    <w:rsid w:val="001C6B44"/>
    <w:rsid w:val="001D4DB8"/>
    <w:rsid w:val="001E4FDC"/>
    <w:rsid w:val="001E728E"/>
    <w:rsid w:val="002057EF"/>
    <w:rsid w:val="002138F1"/>
    <w:rsid w:val="002236BC"/>
    <w:rsid w:val="00236D28"/>
    <w:rsid w:val="002373A0"/>
    <w:rsid w:val="002379A1"/>
    <w:rsid w:val="00237DF7"/>
    <w:rsid w:val="0024612E"/>
    <w:rsid w:val="00246AEB"/>
    <w:rsid w:val="002538DE"/>
    <w:rsid w:val="0025734F"/>
    <w:rsid w:val="00264847"/>
    <w:rsid w:val="002648E1"/>
    <w:rsid w:val="00271252"/>
    <w:rsid w:val="00271388"/>
    <w:rsid w:val="0028679F"/>
    <w:rsid w:val="00287A58"/>
    <w:rsid w:val="00294DA2"/>
    <w:rsid w:val="00297353"/>
    <w:rsid w:val="002A14D1"/>
    <w:rsid w:val="002A6F11"/>
    <w:rsid w:val="002B1320"/>
    <w:rsid w:val="002D0504"/>
    <w:rsid w:val="002D07E2"/>
    <w:rsid w:val="002D1477"/>
    <w:rsid w:val="002D4A7A"/>
    <w:rsid w:val="002D5B74"/>
    <w:rsid w:val="002E44B5"/>
    <w:rsid w:val="002E54E9"/>
    <w:rsid w:val="002E5F1F"/>
    <w:rsid w:val="002F14F4"/>
    <w:rsid w:val="002F4114"/>
    <w:rsid w:val="002F5DFC"/>
    <w:rsid w:val="002F6FCD"/>
    <w:rsid w:val="0030659B"/>
    <w:rsid w:val="00310983"/>
    <w:rsid w:val="00313294"/>
    <w:rsid w:val="003133A3"/>
    <w:rsid w:val="00313492"/>
    <w:rsid w:val="00314502"/>
    <w:rsid w:val="003147E8"/>
    <w:rsid w:val="0032135D"/>
    <w:rsid w:val="003213DA"/>
    <w:rsid w:val="00327A73"/>
    <w:rsid w:val="003379B2"/>
    <w:rsid w:val="00340348"/>
    <w:rsid w:val="00345F21"/>
    <w:rsid w:val="00356625"/>
    <w:rsid w:val="00357CB1"/>
    <w:rsid w:val="003662ED"/>
    <w:rsid w:val="003748A8"/>
    <w:rsid w:val="0038099A"/>
    <w:rsid w:val="00383205"/>
    <w:rsid w:val="00385D0A"/>
    <w:rsid w:val="003A6BA0"/>
    <w:rsid w:val="003A78A3"/>
    <w:rsid w:val="003B33C2"/>
    <w:rsid w:val="003B434F"/>
    <w:rsid w:val="003C1052"/>
    <w:rsid w:val="003C2FC5"/>
    <w:rsid w:val="003D3E9A"/>
    <w:rsid w:val="003E485B"/>
    <w:rsid w:val="003F150B"/>
    <w:rsid w:val="003F4BF7"/>
    <w:rsid w:val="00400E58"/>
    <w:rsid w:val="00406A2F"/>
    <w:rsid w:val="0040746F"/>
    <w:rsid w:val="004129A2"/>
    <w:rsid w:val="00413188"/>
    <w:rsid w:val="004131BB"/>
    <w:rsid w:val="00414891"/>
    <w:rsid w:val="004150D6"/>
    <w:rsid w:val="00423595"/>
    <w:rsid w:val="00453B91"/>
    <w:rsid w:val="004605D7"/>
    <w:rsid w:val="00462CB3"/>
    <w:rsid w:val="00471274"/>
    <w:rsid w:val="00472F2E"/>
    <w:rsid w:val="004744D5"/>
    <w:rsid w:val="00475DE8"/>
    <w:rsid w:val="00477841"/>
    <w:rsid w:val="00496572"/>
    <w:rsid w:val="004A19DB"/>
    <w:rsid w:val="004A6C9F"/>
    <w:rsid w:val="004B39E2"/>
    <w:rsid w:val="004B52D3"/>
    <w:rsid w:val="004B6102"/>
    <w:rsid w:val="004B6219"/>
    <w:rsid w:val="004C6B0C"/>
    <w:rsid w:val="004C77A7"/>
    <w:rsid w:val="004D1BBB"/>
    <w:rsid w:val="004D3337"/>
    <w:rsid w:val="004E7A98"/>
    <w:rsid w:val="004F7925"/>
    <w:rsid w:val="00512293"/>
    <w:rsid w:val="00512B41"/>
    <w:rsid w:val="005143D8"/>
    <w:rsid w:val="00514469"/>
    <w:rsid w:val="0051761D"/>
    <w:rsid w:val="00522147"/>
    <w:rsid w:val="00527766"/>
    <w:rsid w:val="00531080"/>
    <w:rsid w:val="00532F82"/>
    <w:rsid w:val="00534780"/>
    <w:rsid w:val="005349A7"/>
    <w:rsid w:val="00542637"/>
    <w:rsid w:val="005438A1"/>
    <w:rsid w:val="005448B3"/>
    <w:rsid w:val="00546E35"/>
    <w:rsid w:val="00551ED6"/>
    <w:rsid w:val="00560AB9"/>
    <w:rsid w:val="00560B8D"/>
    <w:rsid w:val="00563860"/>
    <w:rsid w:val="0056462B"/>
    <w:rsid w:val="00567BF1"/>
    <w:rsid w:val="005754F7"/>
    <w:rsid w:val="00575F7A"/>
    <w:rsid w:val="00585CF3"/>
    <w:rsid w:val="00591304"/>
    <w:rsid w:val="005A6FE9"/>
    <w:rsid w:val="005B4D69"/>
    <w:rsid w:val="005B6E49"/>
    <w:rsid w:val="005C1E62"/>
    <w:rsid w:val="005C1F3D"/>
    <w:rsid w:val="005C20BE"/>
    <w:rsid w:val="005C5DE8"/>
    <w:rsid w:val="005C618D"/>
    <w:rsid w:val="005C7E6F"/>
    <w:rsid w:val="005D2517"/>
    <w:rsid w:val="005D5FB3"/>
    <w:rsid w:val="005F01CC"/>
    <w:rsid w:val="005F2052"/>
    <w:rsid w:val="005F2EB9"/>
    <w:rsid w:val="005F4CBB"/>
    <w:rsid w:val="005F5D37"/>
    <w:rsid w:val="00601708"/>
    <w:rsid w:val="006040B1"/>
    <w:rsid w:val="00610D35"/>
    <w:rsid w:val="00611E8B"/>
    <w:rsid w:val="00611EA0"/>
    <w:rsid w:val="0061555B"/>
    <w:rsid w:val="006159AA"/>
    <w:rsid w:val="00616131"/>
    <w:rsid w:val="0062214F"/>
    <w:rsid w:val="00622F48"/>
    <w:rsid w:val="00623C76"/>
    <w:rsid w:val="0062412F"/>
    <w:rsid w:val="00625DFE"/>
    <w:rsid w:val="00627E3D"/>
    <w:rsid w:val="00635872"/>
    <w:rsid w:val="00665CE3"/>
    <w:rsid w:val="0067213F"/>
    <w:rsid w:val="0067352E"/>
    <w:rsid w:val="00673AA4"/>
    <w:rsid w:val="006805C1"/>
    <w:rsid w:val="00680D27"/>
    <w:rsid w:val="0068687D"/>
    <w:rsid w:val="00692D20"/>
    <w:rsid w:val="00695335"/>
    <w:rsid w:val="006A388C"/>
    <w:rsid w:val="006B5CA2"/>
    <w:rsid w:val="006B5D43"/>
    <w:rsid w:val="006B780F"/>
    <w:rsid w:val="006B7909"/>
    <w:rsid w:val="006D1348"/>
    <w:rsid w:val="006D3037"/>
    <w:rsid w:val="006D4194"/>
    <w:rsid w:val="006D5491"/>
    <w:rsid w:val="006D5A71"/>
    <w:rsid w:val="006D7387"/>
    <w:rsid w:val="006E1EA4"/>
    <w:rsid w:val="006E26EF"/>
    <w:rsid w:val="006E6145"/>
    <w:rsid w:val="006E7810"/>
    <w:rsid w:val="006F2CA0"/>
    <w:rsid w:val="006F3BA4"/>
    <w:rsid w:val="007004AE"/>
    <w:rsid w:val="007022AD"/>
    <w:rsid w:val="00703F8A"/>
    <w:rsid w:val="00705B0F"/>
    <w:rsid w:val="00710676"/>
    <w:rsid w:val="007115FF"/>
    <w:rsid w:val="00714441"/>
    <w:rsid w:val="00717AF3"/>
    <w:rsid w:val="00732076"/>
    <w:rsid w:val="00734403"/>
    <w:rsid w:val="00754697"/>
    <w:rsid w:val="007575B9"/>
    <w:rsid w:val="00764C30"/>
    <w:rsid w:val="00766536"/>
    <w:rsid w:val="00766D9D"/>
    <w:rsid w:val="00774254"/>
    <w:rsid w:val="007745D9"/>
    <w:rsid w:val="007753FA"/>
    <w:rsid w:val="0077741B"/>
    <w:rsid w:val="00782FB5"/>
    <w:rsid w:val="007860F6"/>
    <w:rsid w:val="00790232"/>
    <w:rsid w:val="00790EFE"/>
    <w:rsid w:val="00793400"/>
    <w:rsid w:val="007A4C1D"/>
    <w:rsid w:val="007A518F"/>
    <w:rsid w:val="007B5DEF"/>
    <w:rsid w:val="007B6B07"/>
    <w:rsid w:val="007B7975"/>
    <w:rsid w:val="007C4BB2"/>
    <w:rsid w:val="007D1FBB"/>
    <w:rsid w:val="007D7585"/>
    <w:rsid w:val="007E093F"/>
    <w:rsid w:val="007E70CF"/>
    <w:rsid w:val="007F212B"/>
    <w:rsid w:val="00801954"/>
    <w:rsid w:val="00805598"/>
    <w:rsid w:val="008123B7"/>
    <w:rsid w:val="0082228D"/>
    <w:rsid w:val="008306FF"/>
    <w:rsid w:val="00835753"/>
    <w:rsid w:val="008362E2"/>
    <w:rsid w:val="00840836"/>
    <w:rsid w:val="008429C5"/>
    <w:rsid w:val="0085106B"/>
    <w:rsid w:val="00860C67"/>
    <w:rsid w:val="00861273"/>
    <w:rsid w:val="00872D91"/>
    <w:rsid w:val="008766D2"/>
    <w:rsid w:val="00884B9D"/>
    <w:rsid w:val="00887398"/>
    <w:rsid w:val="00887C3D"/>
    <w:rsid w:val="00897C0B"/>
    <w:rsid w:val="008A2081"/>
    <w:rsid w:val="008A2F66"/>
    <w:rsid w:val="008A3942"/>
    <w:rsid w:val="008B08F7"/>
    <w:rsid w:val="008B249E"/>
    <w:rsid w:val="008B5F7C"/>
    <w:rsid w:val="008E260C"/>
    <w:rsid w:val="008E75F1"/>
    <w:rsid w:val="008F4640"/>
    <w:rsid w:val="008F5CF8"/>
    <w:rsid w:val="008F645B"/>
    <w:rsid w:val="009018BB"/>
    <w:rsid w:val="00907D20"/>
    <w:rsid w:val="009149CF"/>
    <w:rsid w:val="00917EFE"/>
    <w:rsid w:val="00926C56"/>
    <w:rsid w:val="009321EF"/>
    <w:rsid w:val="009356C1"/>
    <w:rsid w:val="00941F91"/>
    <w:rsid w:val="0094655D"/>
    <w:rsid w:val="00946CA0"/>
    <w:rsid w:val="0095786C"/>
    <w:rsid w:val="009639B8"/>
    <w:rsid w:val="009641AE"/>
    <w:rsid w:val="009667A2"/>
    <w:rsid w:val="00966D5E"/>
    <w:rsid w:val="00980B02"/>
    <w:rsid w:val="0098297B"/>
    <w:rsid w:val="00982C36"/>
    <w:rsid w:val="00987A9F"/>
    <w:rsid w:val="00993BD3"/>
    <w:rsid w:val="009A2964"/>
    <w:rsid w:val="009A3B56"/>
    <w:rsid w:val="009A46E2"/>
    <w:rsid w:val="009A7DF8"/>
    <w:rsid w:val="009B00B7"/>
    <w:rsid w:val="009B1507"/>
    <w:rsid w:val="009B26E8"/>
    <w:rsid w:val="009B36D6"/>
    <w:rsid w:val="009B789E"/>
    <w:rsid w:val="009C17BB"/>
    <w:rsid w:val="009D1AC4"/>
    <w:rsid w:val="009D61A0"/>
    <w:rsid w:val="009D7C4B"/>
    <w:rsid w:val="009F1C5B"/>
    <w:rsid w:val="009F5F34"/>
    <w:rsid w:val="009F7680"/>
    <w:rsid w:val="00A0293C"/>
    <w:rsid w:val="00A05685"/>
    <w:rsid w:val="00A07901"/>
    <w:rsid w:val="00A133D0"/>
    <w:rsid w:val="00A3691D"/>
    <w:rsid w:val="00A36A7E"/>
    <w:rsid w:val="00A4040C"/>
    <w:rsid w:val="00A45813"/>
    <w:rsid w:val="00A537FA"/>
    <w:rsid w:val="00A55DF8"/>
    <w:rsid w:val="00A63788"/>
    <w:rsid w:val="00A75DC0"/>
    <w:rsid w:val="00A77E62"/>
    <w:rsid w:val="00A823A2"/>
    <w:rsid w:val="00A852A9"/>
    <w:rsid w:val="00A92B77"/>
    <w:rsid w:val="00A9425B"/>
    <w:rsid w:val="00A9441B"/>
    <w:rsid w:val="00A955DB"/>
    <w:rsid w:val="00A96AFC"/>
    <w:rsid w:val="00AA6CBF"/>
    <w:rsid w:val="00AA75CC"/>
    <w:rsid w:val="00AC3721"/>
    <w:rsid w:val="00AC6513"/>
    <w:rsid w:val="00AD2089"/>
    <w:rsid w:val="00AD2A00"/>
    <w:rsid w:val="00AE25EA"/>
    <w:rsid w:val="00AE528B"/>
    <w:rsid w:val="00AE5E57"/>
    <w:rsid w:val="00AE6CE5"/>
    <w:rsid w:val="00AF14D1"/>
    <w:rsid w:val="00AF3053"/>
    <w:rsid w:val="00AF7792"/>
    <w:rsid w:val="00B019EC"/>
    <w:rsid w:val="00B070C0"/>
    <w:rsid w:val="00B07F7B"/>
    <w:rsid w:val="00B11358"/>
    <w:rsid w:val="00B12273"/>
    <w:rsid w:val="00B144D7"/>
    <w:rsid w:val="00B246D3"/>
    <w:rsid w:val="00B36CE9"/>
    <w:rsid w:val="00B40AE0"/>
    <w:rsid w:val="00B443DE"/>
    <w:rsid w:val="00B53594"/>
    <w:rsid w:val="00B565A1"/>
    <w:rsid w:val="00B57F65"/>
    <w:rsid w:val="00B65FAA"/>
    <w:rsid w:val="00B8628B"/>
    <w:rsid w:val="00B86932"/>
    <w:rsid w:val="00B93C06"/>
    <w:rsid w:val="00BA1191"/>
    <w:rsid w:val="00BA55FD"/>
    <w:rsid w:val="00BB61D8"/>
    <w:rsid w:val="00BB6F4C"/>
    <w:rsid w:val="00BB7B02"/>
    <w:rsid w:val="00BD059F"/>
    <w:rsid w:val="00BD0720"/>
    <w:rsid w:val="00BD07E9"/>
    <w:rsid w:val="00BD1F71"/>
    <w:rsid w:val="00BD3591"/>
    <w:rsid w:val="00BE24C5"/>
    <w:rsid w:val="00BE3BAD"/>
    <w:rsid w:val="00BE4E38"/>
    <w:rsid w:val="00BE4F27"/>
    <w:rsid w:val="00BE6C18"/>
    <w:rsid w:val="00C00E98"/>
    <w:rsid w:val="00C03505"/>
    <w:rsid w:val="00C13986"/>
    <w:rsid w:val="00C363CC"/>
    <w:rsid w:val="00C37CF7"/>
    <w:rsid w:val="00C4046F"/>
    <w:rsid w:val="00C60760"/>
    <w:rsid w:val="00C618C1"/>
    <w:rsid w:val="00C63740"/>
    <w:rsid w:val="00C63E29"/>
    <w:rsid w:val="00C704EA"/>
    <w:rsid w:val="00C73A8D"/>
    <w:rsid w:val="00C75D7A"/>
    <w:rsid w:val="00C7617C"/>
    <w:rsid w:val="00C76C3B"/>
    <w:rsid w:val="00C77D08"/>
    <w:rsid w:val="00C81E07"/>
    <w:rsid w:val="00C830AD"/>
    <w:rsid w:val="00CA3D5F"/>
    <w:rsid w:val="00CA5930"/>
    <w:rsid w:val="00CA792C"/>
    <w:rsid w:val="00CB0769"/>
    <w:rsid w:val="00CB1799"/>
    <w:rsid w:val="00CB5572"/>
    <w:rsid w:val="00CC0B4B"/>
    <w:rsid w:val="00CD3200"/>
    <w:rsid w:val="00CE4FC3"/>
    <w:rsid w:val="00CE7DD9"/>
    <w:rsid w:val="00CF5AE0"/>
    <w:rsid w:val="00CF6D4B"/>
    <w:rsid w:val="00CF7EC4"/>
    <w:rsid w:val="00D04318"/>
    <w:rsid w:val="00D04BE0"/>
    <w:rsid w:val="00D05472"/>
    <w:rsid w:val="00D0696D"/>
    <w:rsid w:val="00D069F1"/>
    <w:rsid w:val="00D103CB"/>
    <w:rsid w:val="00D10ABB"/>
    <w:rsid w:val="00D15915"/>
    <w:rsid w:val="00D2122D"/>
    <w:rsid w:val="00D21907"/>
    <w:rsid w:val="00D22A85"/>
    <w:rsid w:val="00D24F5F"/>
    <w:rsid w:val="00D32128"/>
    <w:rsid w:val="00D32DD2"/>
    <w:rsid w:val="00D333DE"/>
    <w:rsid w:val="00D36285"/>
    <w:rsid w:val="00D37159"/>
    <w:rsid w:val="00D40494"/>
    <w:rsid w:val="00D43A25"/>
    <w:rsid w:val="00D57E01"/>
    <w:rsid w:val="00D624DA"/>
    <w:rsid w:val="00D643A6"/>
    <w:rsid w:val="00D65E98"/>
    <w:rsid w:val="00D711E4"/>
    <w:rsid w:val="00D84489"/>
    <w:rsid w:val="00D9450A"/>
    <w:rsid w:val="00D96523"/>
    <w:rsid w:val="00DA22A9"/>
    <w:rsid w:val="00DA298B"/>
    <w:rsid w:val="00DA3F51"/>
    <w:rsid w:val="00DA68E9"/>
    <w:rsid w:val="00DA6EF8"/>
    <w:rsid w:val="00DB289C"/>
    <w:rsid w:val="00DB6601"/>
    <w:rsid w:val="00DC04BC"/>
    <w:rsid w:val="00DC106B"/>
    <w:rsid w:val="00DC49DB"/>
    <w:rsid w:val="00DD2615"/>
    <w:rsid w:val="00DD6392"/>
    <w:rsid w:val="00DE1B5A"/>
    <w:rsid w:val="00DE69F6"/>
    <w:rsid w:val="00DF25B9"/>
    <w:rsid w:val="00DF27C2"/>
    <w:rsid w:val="00DF60D9"/>
    <w:rsid w:val="00E13499"/>
    <w:rsid w:val="00E169D8"/>
    <w:rsid w:val="00E17B61"/>
    <w:rsid w:val="00E20817"/>
    <w:rsid w:val="00E26A60"/>
    <w:rsid w:val="00E26B84"/>
    <w:rsid w:val="00E34704"/>
    <w:rsid w:val="00E355A4"/>
    <w:rsid w:val="00E41072"/>
    <w:rsid w:val="00E411A7"/>
    <w:rsid w:val="00E41957"/>
    <w:rsid w:val="00E4251A"/>
    <w:rsid w:val="00E47DA6"/>
    <w:rsid w:val="00E63A08"/>
    <w:rsid w:val="00E65A56"/>
    <w:rsid w:val="00E66D9B"/>
    <w:rsid w:val="00E777FE"/>
    <w:rsid w:val="00E831F9"/>
    <w:rsid w:val="00EB6292"/>
    <w:rsid w:val="00EC2CB9"/>
    <w:rsid w:val="00EC5280"/>
    <w:rsid w:val="00EC60E5"/>
    <w:rsid w:val="00ED588B"/>
    <w:rsid w:val="00ED593D"/>
    <w:rsid w:val="00EE014E"/>
    <w:rsid w:val="00EE619D"/>
    <w:rsid w:val="00EF6E85"/>
    <w:rsid w:val="00EF7E23"/>
    <w:rsid w:val="00F0109D"/>
    <w:rsid w:val="00F01DCB"/>
    <w:rsid w:val="00F06B55"/>
    <w:rsid w:val="00F10171"/>
    <w:rsid w:val="00F236BF"/>
    <w:rsid w:val="00F37A55"/>
    <w:rsid w:val="00F40237"/>
    <w:rsid w:val="00F403FC"/>
    <w:rsid w:val="00F4251E"/>
    <w:rsid w:val="00F42B96"/>
    <w:rsid w:val="00F47293"/>
    <w:rsid w:val="00F503C1"/>
    <w:rsid w:val="00F52D28"/>
    <w:rsid w:val="00F63DA5"/>
    <w:rsid w:val="00F70023"/>
    <w:rsid w:val="00F70E6D"/>
    <w:rsid w:val="00F729AF"/>
    <w:rsid w:val="00F72F64"/>
    <w:rsid w:val="00F74B32"/>
    <w:rsid w:val="00F75130"/>
    <w:rsid w:val="00F80985"/>
    <w:rsid w:val="00F809A0"/>
    <w:rsid w:val="00F90048"/>
    <w:rsid w:val="00FA0688"/>
    <w:rsid w:val="00FA24A8"/>
    <w:rsid w:val="00FA6B4E"/>
    <w:rsid w:val="00FA7233"/>
    <w:rsid w:val="00FB06E8"/>
    <w:rsid w:val="00FB7F52"/>
    <w:rsid w:val="00FC010B"/>
    <w:rsid w:val="00FC0F74"/>
    <w:rsid w:val="00FC1C0A"/>
    <w:rsid w:val="00FD2992"/>
    <w:rsid w:val="00FD33E0"/>
    <w:rsid w:val="00FE0B99"/>
    <w:rsid w:val="00FE1E10"/>
    <w:rsid w:val="00FF18F5"/>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280720D"/>
  <w15:docId w15:val="{687D02E5-5C6F-4EC3-8845-7D44E3BF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228"/>
    <w:pPr>
      <w:spacing w:after="120"/>
    </w:pPr>
    <w:rPr>
      <w:rFonts w:ascii="Frutiger LT Com 55 Roman" w:hAnsi="Frutiger LT Com 55 Roman"/>
      <w:sz w:val="20"/>
      <w:lang w:val="pt-BR"/>
    </w:rPr>
  </w:style>
  <w:style w:type="paragraph" w:styleId="Ttulo1">
    <w:name w:val="heading 1"/>
    <w:basedOn w:val="Normal"/>
    <w:next w:val="Normal"/>
    <w:link w:val="Ttulo1Char"/>
    <w:uiPriority w:val="9"/>
    <w:qFormat/>
    <w:rsid w:val="00887C3D"/>
    <w:pPr>
      <w:keepNext/>
      <w:keepLines/>
      <w:spacing w:before="400" w:line="240" w:lineRule="auto"/>
      <w:outlineLvl w:val="0"/>
    </w:pPr>
    <w:rPr>
      <w:rFonts w:ascii="Frutiger LT Com 45 Light" w:eastAsiaTheme="majorEastAsia" w:hAnsi="Frutiger LT Com 45 Light" w:cstheme="majorBidi"/>
      <w:b/>
      <w:color w:val="003764"/>
      <w:sz w:val="40"/>
      <w:szCs w:val="32"/>
      <w:lang w:val="en-US"/>
    </w:rPr>
  </w:style>
  <w:style w:type="paragraph" w:styleId="Ttulo2">
    <w:name w:val="heading 2"/>
    <w:basedOn w:val="Normal"/>
    <w:next w:val="Normal"/>
    <w:link w:val="Ttulo2Char"/>
    <w:uiPriority w:val="9"/>
    <w:unhideWhenUsed/>
    <w:qFormat/>
    <w:rsid w:val="00887C3D"/>
    <w:pPr>
      <w:keepNext/>
      <w:keepLines/>
      <w:spacing w:before="320" w:after="60" w:line="240" w:lineRule="auto"/>
      <w:outlineLvl w:val="1"/>
    </w:pPr>
    <w:rPr>
      <w:rFonts w:ascii="Frutiger LT Com 45 Light" w:eastAsiaTheme="majorEastAsia" w:hAnsi="Frutiger LT Com 45 Light" w:cstheme="majorBidi"/>
      <w:b/>
      <w:color w:val="003764"/>
      <w:sz w:val="32"/>
      <w:szCs w:val="26"/>
      <w:lang w:val="en-US"/>
    </w:rPr>
  </w:style>
  <w:style w:type="paragraph" w:styleId="Ttulo3">
    <w:name w:val="heading 3"/>
    <w:basedOn w:val="Normal"/>
    <w:next w:val="Normal"/>
    <w:link w:val="Ttulo3Char"/>
    <w:uiPriority w:val="9"/>
    <w:unhideWhenUsed/>
    <w:qFormat/>
    <w:rsid w:val="00887C3D"/>
    <w:pPr>
      <w:keepNext/>
      <w:keepLines/>
      <w:spacing w:before="200" w:after="60" w:line="240" w:lineRule="auto"/>
      <w:outlineLvl w:val="2"/>
    </w:pPr>
    <w:rPr>
      <w:rFonts w:ascii="Frutiger LT Com 45 Light" w:eastAsiaTheme="majorEastAsia" w:hAnsi="Frutiger LT Com 45 Light" w:cstheme="majorBidi"/>
      <w:b/>
      <w:color w:val="003764"/>
      <w:sz w:val="22"/>
      <w:szCs w:val="24"/>
      <w:lang w:val="en-US"/>
    </w:rPr>
  </w:style>
  <w:style w:type="paragraph" w:styleId="Ttulo4">
    <w:name w:val="heading 4"/>
    <w:basedOn w:val="Ttulo3"/>
    <w:next w:val="Normal"/>
    <w:link w:val="Ttulo4Char"/>
    <w:uiPriority w:val="9"/>
    <w:unhideWhenUsed/>
    <w:rsid w:val="00006EFF"/>
    <w:pPr>
      <w:outlineLvl w:val="3"/>
    </w:pPr>
  </w:style>
  <w:style w:type="paragraph" w:styleId="Ttulo5">
    <w:name w:val="heading 5"/>
    <w:basedOn w:val="Ttulo4"/>
    <w:next w:val="Normal"/>
    <w:link w:val="Ttulo5Char"/>
    <w:uiPriority w:val="9"/>
    <w:unhideWhenUsed/>
    <w:rsid w:val="00006EFF"/>
    <w:pPr>
      <w:outlineLvl w:val="4"/>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TtuloChar">
    <w:name w:val="Título Char"/>
    <w:basedOn w:val="Fontepargpadro"/>
    <w:link w:val="Ttulo"/>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Ttulo1Char">
    <w:name w:val="Título 1 Char"/>
    <w:basedOn w:val="Fontepargpadro"/>
    <w:link w:val="Ttulo1"/>
    <w:uiPriority w:val="9"/>
    <w:rsid w:val="00887C3D"/>
    <w:rPr>
      <w:rFonts w:ascii="Frutiger LT Com 45 Light" w:eastAsiaTheme="majorEastAsia" w:hAnsi="Frutiger LT Com 45 Light" w:cstheme="majorBidi"/>
      <w:b/>
      <w:color w:val="003764"/>
      <w:sz w:val="40"/>
      <w:szCs w:val="32"/>
      <w:lang w:val="en-US"/>
    </w:rPr>
  </w:style>
  <w:style w:type="paragraph" w:styleId="Cabealho">
    <w:name w:val="header"/>
    <w:basedOn w:val="Normal"/>
    <w:link w:val="CabealhoChar"/>
    <w:uiPriority w:val="99"/>
    <w:unhideWhenUsed/>
    <w:rsid w:val="00A77E62"/>
    <w:pPr>
      <w:tabs>
        <w:tab w:val="center" w:pos="4513"/>
        <w:tab w:val="right" w:pos="9026"/>
      </w:tabs>
      <w:spacing w:after="0" w:line="240" w:lineRule="auto"/>
    </w:pPr>
    <w:rPr>
      <w:lang w:val="en-US"/>
    </w:rPr>
  </w:style>
  <w:style w:type="character" w:customStyle="1" w:styleId="CabealhoChar">
    <w:name w:val="Cabeçalho Char"/>
    <w:basedOn w:val="Fontepargpadro"/>
    <w:link w:val="Cabealho"/>
    <w:uiPriority w:val="99"/>
    <w:rsid w:val="00A77E62"/>
  </w:style>
  <w:style w:type="paragraph" w:styleId="Rodap">
    <w:name w:val="footer"/>
    <w:basedOn w:val="Normal"/>
    <w:link w:val="RodapChar"/>
    <w:uiPriority w:val="99"/>
    <w:unhideWhenUsed/>
    <w:rsid w:val="006A388C"/>
    <w:pPr>
      <w:tabs>
        <w:tab w:val="center" w:pos="4513"/>
        <w:tab w:val="right" w:pos="9026"/>
      </w:tabs>
      <w:spacing w:after="0" w:line="240" w:lineRule="auto"/>
    </w:pPr>
    <w:rPr>
      <w:sz w:val="14"/>
      <w:lang w:val="en-US"/>
    </w:rPr>
  </w:style>
  <w:style w:type="character" w:customStyle="1" w:styleId="RodapChar">
    <w:name w:val="Rodapé Char"/>
    <w:basedOn w:val="Fontepargpadro"/>
    <w:link w:val="Rodap"/>
    <w:uiPriority w:val="99"/>
    <w:rsid w:val="006A388C"/>
    <w:rPr>
      <w:rFonts w:ascii="Frutiger LT Com 45 Light" w:hAnsi="Frutiger LT Com 45 Light"/>
      <w:sz w:val="14"/>
    </w:rPr>
  </w:style>
  <w:style w:type="character" w:customStyle="1" w:styleId="Ttulo2Char">
    <w:name w:val="Título 2 Char"/>
    <w:basedOn w:val="Fontepargpadro"/>
    <w:link w:val="Ttulo2"/>
    <w:uiPriority w:val="9"/>
    <w:rsid w:val="00887C3D"/>
    <w:rPr>
      <w:rFonts w:ascii="Frutiger LT Com 45 Light" w:eastAsiaTheme="majorEastAsia" w:hAnsi="Frutiger LT Com 45 Light" w:cstheme="majorBidi"/>
      <w:b/>
      <w:color w:val="003764"/>
      <w:sz w:val="32"/>
      <w:szCs w:val="26"/>
      <w:lang w:val="en-US"/>
    </w:rPr>
  </w:style>
  <w:style w:type="character" w:customStyle="1" w:styleId="Ttulo3Char">
    <w:name w:val="Título 3 Char"/>
    <w:basedOn w:val="Fontepargpadro"/>
    <w:link w:val="Ttulo3"/>
    <w:uiPriority w:val="9"/>
    <w:rsid w:val="00887C3D"/>
    <w:rPr>
      <w:rFonts w:ascii="Frutiger LT Com 45 Light" w:eastAsiaTheme="majorEastAsia" w:hAnsi="Frutiger LT Com 45 Light" w:cstheme="majorBidi"/>
      <w:b/>
      <w:color w:val="003764"/>
      <w:szCs w:val="24"/>
      <w:lang w:val="en-US"/>
    </w:rPr>
  </w:style>
  <w:style w:type="table" w:styleId="Tabelacomgrade">
    <w:name w:val="Table Grid"/>
    <w:basedOn w:val="Tabela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462CB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62CB3"/>
    <w:rPr>
      <w:rFonts w:ascii="Segoe UI" w:hAnsi="Segoe UI" w:cs="Segoe UI"/>
      <w:sz w:val="18"/>
      <w:szCs w:val="18"/>
    </w:rPr>
  </w:style>
  <w:style w:type="table" w:customStyle="1" w:styleId="TableGridLight1">
    <w:name w:val="Table Grid Light1"/>
    <w:basedOn w:val="Tabela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elanormal"/>
    <w:uiPriority w:val="99"/>
    <w:rsid w:val="00472F2E"/>
    <w:pPr>
      <w:spacing w:after="0" w:line="240" w:lineRule="auto"/>
    </w:pPr>
    <w:rPr>
      <w:rFonts w:ascii="Inria Serif" w:hAnsi="Inria Serif" w:cs="Times New Roman (Body CS)"/>
      <w:color w:val="000000" w:themeColor="text1"/>
      <w:sz w:val="16"/>
    </w:rPr>
    <w:tblPr>
      <w:tblStyleRowBandSize w:val="1"/>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Frutiger LT Com 65" w:hAnsi="Frutiger LT Com 65"/>
        <w:b/>
        <w:i w:val="0"/>
        <w:caps w:val="0"/>
        <w:smallCaps w:val="0"/>
        <w:color w:val="FFFFFF" w:themeColor="background1"/>
        <w:sz w:val="20"/>
      </w:rPr>
    </w:tblStylePr>
  </w:style>
  <w:style w:type="numbering" w:customStyle="1" w:styleId="ListNumbers">
    <w:name w:val="ListNumbers"/>
    <w:uiPriority w:val="99"/>
    <w:rsid w:val="00EF6E85"/>
    <w:pPr>
      <w:numPr>
        <w:numId w:val="16"/>
      </w:numPr>
    </w:pPr>
  </w:style>
  <w:style w:type="paragraph" w:styleId="Numerada4">
    <w:name w:val="List Number 4"/>
    <w:basedOn w:val="Normal"/>
    <w:uiPriority w:val="99"/>
    <w:semiHidden/>
    <w:unhideWhenUsed/>
    <w:rsid w:val="00D04BE0"/>
    <w:pPr>
      <w:numPr>
        <w:numId w:val="9"/>
      </w:numPr>
      <w:ind w:left="1208" w:hanging="357"/>
      <w:contextualSpacing/>
    </w:pPr>
  </w:style>
  <w:style w:type="character" w:styleId="Hyperlink">
    <w:name w:val="Hyperlink"/>
    <w:basedOn w:val="Fontepargpadro"/>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Numerada">
    <w:name w:val="List Number"/>
    <w:basedOn w:val="Normal"/>
    <w:uiPriority w:val="99"/>
    <w:unhideWhenUsed/>
    <w:qFormat/>
    <w:rsid w:val="00D04BE0"/>
    <w:pPr>
      <w:numPr>
        <w:numId w:val="16"/>
      </w:numPr>
      <w:contextualSpacing/>
    </w:pPr>
    <w:rPr>
      <w:lang w:val="en-US"/>
    </w:rPr>
  </w:style>
  <w:style w:type="paragraph" w:styleId="Commarcadores">
    <w:name w:val="List Bullet"/>
    <w:basedOn w:val="Normal"/>
    <w:uiPriority w:val="99"/>
    <w:unhideWhenUsed/>
    <w:qFormat/>
    <w:rsid w:val="008429C5"/>
    <w:pPr>
      <w:numPr>
        <w:numId w:val="15"/>
      </w:numPr>
      <w:contextualSpacing/>
    </w:pPr>
    <w:rPr>
      <w:lang w:val="en-US"/>
    </w:rPr>
  </w:style>
  <w:style w:type="paragraph" w:styleId="Commarcadores2">
    <w:name w:val="List Bullet 2"/>
    <w:basedOn w:val="Normal"/>
    <w:uiPriority w:val="99"/>
    <w:unhideWhenUsed/>
    <w:rsid w:val="00192D2B"/>
    <w:pPr>
      <w:numPr>
        <w:ilvl w:val="1"/>
        <w:numId w:val="15"/>
      </w:numPr>
      <w:contextualSpacing/>
    </w:pPr>
    <w:rPr>
      <w:lang w:val="en-US"/>
    </w:rPr>
  </w:style>
  <w:style w:type="paragraph" w:styleId="Commarcadores3">
    <w:name w:val="List Bullet 3"/>
    <w:basedOn w:val="Normal"/>
    <w:uiPriority w:val="99"/>
    <w:unhideWhenUsed/>
    <w:rsid w:val="00192D2B"/>
    <w:pPr>
      <w:numPr>
        <w:ilvl w:val="2"/>
        <w:numId w:val="15"/>
      </w:numPr>
      <w:ind w:left="851"/>
      <w:contextualSpacing/>
    </w:pPr>
    <w:rPr>
      <w:lang w:val="en-US"/>
    </w:rPr>
  </w:style>
  <w:style w:type="paragraph" w:styleId="Commarcadores4">
    <w:name w:val="List Bullet 4"/>
    <w:basedOn w:val="Normal"/>
    <w:uiPriority w:val="99"/>
    <w:unhideWhenUsed/>
    <w:rsid w:val="008429C5"/>
    <w:pPr>
      <w:numPr>
        <w:ilvl w:val="3"/>
        <w:numId w:val="15"/>
      </w:numPr>
      <w:ind w:left="1135"/>
      <w:contextualSpacing/>
    </w:pPr>
    <w:rPr>
      <w:lang w:val="en-US"/>
    </w:rPr>
  </w:style>
  <w:style w:type="paragraph" w:styleId="Commarcadores5">
    <w:name w:val="List Bullet 5"/>
    <w:basedOn w:val="Normal"/>
    <w:uiPriority w:val="99"/>
    <w:unhideWhenUsed/>
    <w:rsid w:val="008429C5"/>
    <w:pPr>
      <w:numPr>
        <w:ilvl w:val="4"/>
        <w:numId w:val="15"/>
      </w:numPr>
      <w:ind w:left="1418"/>
      <w:contextualSpacing/>
    </w:pPr>
    <w:rPr>
      <w:lang w:val="en-US"/>
    </w:rPr>
  </w:style>
  <w:style w:type="paragraph" w:styleId="Numerada2">
    <w:name w:val="List Number 2"/>
    <w:basedOn w:val="Normal"/>
    <w:uiPriority w:val="99"/>
    <w:unhideWhenUsed/>
    <w:rsid w:val="00D04BE0"/>
    <w:pPr>
      <w:numPr>
        <w:ilvl w:val="1"/>
        <w:numId w:val="16"/>
      </w:numPr>
      <w:contextualSpacing/>
    </w:pPr>
    <w:rPr>
      <w:lang w:val="en-US"/>
    </w:rPr>
  </w:style>
  <w:style w:type="paragraph" w:styleId="Numerada3">
    <w:name w:val="List Number 3"/>
    <w:basedOn w:val="Normal"/>
    <w:uiPriority w:val="99"/>
    <w:unhideWhenUsed/>
    <w:rsid w:val="00D04BE0"/>
    <w:pPr>
      <w:numPr>
        <w:ilvl w:val="2"/>
        <w:numId w:val="16"/>
      </w:numPr>
      <w:ind w:left="851"/>
      <w:contextualSpacing/>
    </w:pPr>
    <w:rPr>
      <w:lang w:val="en-US"/>
    </w:rPr>
  </w:style>
  <w:style w:type="paragraph" w:styleId="Numerada5">
    <w:name w:val="List Number 5"/>
    <w:basedOn w:val="Normal"/>
    <w:uiPriority w:val="99"/>
    <w:semiHidden/>
    <w:unhideWhenUsed/>
    <w:rsid w:val="00D04BE0"/>
    <w:pPr>
      <w:numPr>
        <w:numId w:val="10"/>
      </w:numPr>
      <w:ind w:left="1491" w:hanging="357"/>
      <w:contextualSpacing/>
    </w:pPr>
  </w:style>
  <w:style w:type="paragraph" w:styleId="Textodenotaderodap">
    <w:name w:val="footnote text"/>
    <w:basedOn w:val="Normal"/>
    <w:link w:val="TextodenotaderodapChar"/>
    <w:uiPriority w:val="99"/>
    <w:semiHidden/>
    <w:unhideWhenUsed/>
    <w:rsid w:val="0003526B"/>
    <w:pPr>
      <w:spacing w:line="240" w:lineRule="auto"/>
      <w:contextualSpacing/>
    </w:pPr>
    <w:rPr>
      <w:sz w:val="16"/>
      <w:szCs w:val="20"/>
    </w:rPr>
  </w:style>
  <w:style w:type="character" w:customStyle="1" w:styleId="TextodenotaderodapChar">
    <w:name w:val="Texto de nota de rodapé Char"/>
    <w:basedOn w:val="Fontepargpadro"/>
    <w:link w:val="Textodenotaderodap"/>
    <w:uiPriority w:val="99"/>
    <w:semiHidden/>
    <w:rsid w:val="0003526B"/>
    <w:rPr>
      <w:rFonts w:ascii="Frutiger LT Com 45 Light" w:hAnsi="Frutiger LT Com 45 Light"/>
      <w:sz w:val="16"/>
      <w:szCs w:val="20"/>
    </w:rPr>
  </w:style>
  <w:style w:type="character" w:styleId="Refdenotaderodap">
    <w:name w:val="footnote reference"/>
    <w:basedOn w:val="Fontepargpadro"/>
    <w:uiPriority w:val="99"/>
    <w:semiHidden/>
    <w:unhideWhenUsed/>
    <w:rsid w:val="0003526B"/>
    <w:rPr>
      <w:rFonts w:ascii="Frutiger LT Com 45 Light" w:hAnsi="Frutiger LT Com 45 Light"/>
      <w:b w:val="0"/>
      <w:i w:val="0"/>
      <w:sz w:val="16"/>
      <w:vertAlign w:val="superscript"/>
    </w:rPr>
  </w:style>
  <w:style w:type="paragraph" w:styleId="Sumrio2">
    <w:name w:val="toc 2"/>
    <w:basedOn w:val="Normal"/>
    <w:next w:val="Normal"/>
    <w:autoRedefine/>
    <w:uiPriority w:val="39"/>
    <w:unhideWhenUsed/>
    <w:rsid w:val="00FA0688"/>
    <w:pPr>
      <w:numPr>
        <w:ilvl w:val="1"/>
        <w:numId w:val="19"/>
      </w:numPr>
      <w:tabs>
        <w:tab w:val="right" w:leader="dot" w:pos="9628"/>
      </w:tabs>
      <w:spacing w:before="80" w:after="0"/>
      <w:contextualSpacing/>
    </w:pPr>
    <w:rPr>
      <w:lang w:val="en-US"/>
    </w:rPr>
  </w:style>
  <w:style w:type="paragraph" w:styleId="Sumrio1">
    <w:name w:val="toc 1"/>
    <w:basedOn w:val="Normal"/>
    <w:next w:val="Normal"/>
    <w:autoRedefine/>
    <w:uiPriority w:val="39"/>
    <w:unhideWhenUsed/>
    <w:rsid w:val="00D103CB"/>
    <w:pPr>
      <w:numPr>
        <w:numId w:val="19"/>
      </w:numPr>
      <w:spacing w:before="120" w:after="0"/>
      <w:contextualSpacing/>
    </w:pPr>
    <w:rPr>
      <w:rFonts w:cs="Times New Roman (Body CS)"/>
      <w:b/>
      <w:lang w:val="en-US"/>
    </w:rPr>
  </w:style>
  <w:style w:type="paragraph" w:styleId="Sumrio3">
    <w:name w:val="toc 3"/>
    <w:basedOn w:val="Normal"/>
    <w:next w:val="Normal"/>
    <w:autoRedefine/>
    <w:uiPriority w:val="39"/>
    <w:unhideWhenUsed/>
    <w:rsid w:val="002D4A7A"/>
    <w:pPr>
      <w:numPr>
        <w:ilvl w:val="2"/>
        <w:numId w:val="19"/>
      </w:numPr>
      <w:spacing w:before="40" w:after="0"/>
      <w:contextualSpacing/>
    </w:pPr>
    <w:rPr>
      <w:i/>
      <w:sz w:val="18"/>
      <w:lang w:val="en-US"/>
    </w:rPr>
  </w:style>
  <w:style w:type="numbering" w:customStyle="1" w:styleId="TOC">
    <w:name w:val="TOC"/>
    <w:uiPriority w:val="99"/>
    <w:rsid w:val="00264847"/>
    <w:pPr>
      <w:numPr>
        <w:numId w:val="18"/>
      </w:numPr>
    </w:pPr>
  </w:style>
  <w:style w:type="character" w:customStyle="1" w:styleId="Ttulo4Char">
    <w:name w:val="Título 4 Char"/>
    <w:basedOn w:val="Fontepargpadro"/>
    <w:link w:val="Ttulo4"/>
    <w:uiPriority w:val="9"/>
    <w:rsid w:val="00006EFF"/>
    <w:rPr>
      <w:rFonts w:ascii="Frutiger LT Com 45 Light" w:eastAsiaTheme="majorEastAsia" w:hAnsi="Frutiger LT Com 45 Light" w:cstheme="majorBidi"/>
      <w:b/>
      <w:caps/>
      <w:color w:val="000000" w:themeColor="text1"/>
      <w:szCs w:val="24"/>
    </w:rPr>
  </w:style>
  <w:style w:type="character" w:customStyle="1" w:styleId="Ttulo5Char">
    <w:name w:val="Título 5 Char"/>
    <w:basedOn w:val="Fontepargpadro"/>
    <w:link w:val="Ttulo5"/>
    <w:uiPriority w:val="9"/>
    <w:rsid w:val="00006EFF"/>
    <w:rPr>
      <w:rFonts w:ascii="Frutiger LT Com 45 Light" w:eastAsiaTheme="majorEastAsia" w:hAnsi="Frutiger LT Com 45 Light" w:cstheme="majorBidi"/>
      <w:b/>
      <w:caps/>
      <w:color w:val="000000" w:themeColor="text1"/>
      <w:szCs w:val="24"/>
    </w:rPr>
  </w:style>
  <w:style w:type="table" w:styleId="TabelaSimples4">
    <w:name w:val="Plain Table 4"/>
    <w:basedOn w:val="Tabelanormal"/>
    <w:uiPriority w:val="44"/>
    <w:rsid w:val="0056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56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adeClara">
    <w:name w:val="Grid Table Light"/>
    <w:basedOn w:val="Tabelanormal"/>
    <w:uiPriority w:val="40"/>
    <w:rsid w:val="0018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18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3">
    <w:name w:val="Plain Table 3"/>
    <w:basedOn w:val="Tabelanormal"/>
    <w:uiPriority w:val="43"/>
    <w:rsid w:val="0018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1Clara">
    <w:name w:val="Grid Table 1 Light"/>
    <w:basedOn w:val="Tabelanormal"/>
    <w:uiPriority w:val="46"/>
    <w:rsid w:val="00183B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183B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183B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84083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PargrafodaLista">
    <w:name w:val="List Paragraph"/>
    <w:basedOn w:val="Normal"/>
    <w:uiPriority w:val="34"/>
    <w:rsid w:val="00782FB5"/>
    <w:pPr>
      <w:ind w:left="720"/>
      <w:contextualSpacing/>
    </w:pPr>
    <w:rPr>
      <w:lang w:val="en-US"/>
    </w:rPr>
  </w:style>
  <w:style w:type="paragraph" w:styleId="Subttulo">
    <w:name w:val="Subtitle"/>
    <w:basedOn w:val="Normal"/>
    <w:next w:val="Normal"/>
    <w:link w:val="SubttuloChar"/>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SubttuloChar">
    <w:name w:val="Subtítulo Char"/>
    <w:basedOn w:val="Fontepargpadro"/>
    <w:link w:val="Subttulo"/>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Tabelanormal"/>
    <w:uiPriority w:val="99"/>
    <w:rsid w:val="00887C3D"/>
    <w:pPr>
      <w:spacing w:after="0" w:line="240" w:lineRule="auto"/>
    </w:pPr>
    <w:rPr>
      <w:rFonts w:ascii="Frutiger LT Com 45 Light" w:hAnsi="Frutiger LT Com 45 Light"/>
      <w:color w:val="000000" w:themeColor="text1"/>
      <w:sz w:val="20"/>
    </w:rPr>
    <w:tblPr>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Normal"/>
    <w:qFormat/>
    <w:rsid w:val="00887C3D"/>
    <w:rPr>
      <w:rFonts w:ascii="Inria Serif" w:hAnsi="Inria Serif"/>
      <w:b/>
      <w:color w:val="0084AD"/>
      <w:sz w:val="50"/>
      <w:szCs w:val="50"/>
      <w:lang w:val="en-US"/>
    </w:rPr>
  </w:style>
  <w:style w:type="table" w:customStyle="1" w:styleId="TableGrid1">
    <w:name w:val="Table Grid1"/>
    <w:basedOn w:val="Tabelanormal"/>
    <w:next w:val="Tabelacomgrade"/>
    <w:uiPriority w:val="39"/>
    <w:rsid w:val="00D2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2">
    <w:name w:val="WSI - Table2"/>
    <w:basedOn w:val="Tabelanormal"/>
    <w:uiPriority w:val="99"/>
    <w:rsid w:val="00453B91"/>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paragraph" w:styleId="Legenda">
    <w:name w:val="caption"/>
    <w:basedOn w:val="Normal"/>
    <w:next w:val="Normal"/>
    <w:uiPriority w:val="35"/>
    <w:unhideWhenUsed/>
    <w:qFormat/>
    <w:rsid w:val="00F80985"/>
    <w:pPr>
      <w:spacing w:after="200" w:line="240" w:lineRule="auto"/>
    </w:pPr>
    <w:rPr>
      <w:i/>
      <w:iCs/>
      <w:color w:val="44546A" w:themeColor="text2"/>
      <w:sz w:val="18"/>
      <w:szCs w:val="18"/>
      <w:lang w:val="en-US"/>
    </w:rPr>
  </w:style>
  <w:style w:type="character" w:customStyle="1" w:styleId="MenoPendente1">
    <w:name w:val="Menção Pendente1"/>
    <w:basedOn w:val="Fontepargpadro"/>
    <w:uiPriority w:val="99"/>
    <w:semiHidden/>
    <w:unhideWhenUsed/>
    <w:rsid w:val="005C5DE8"/>
    <w:rPr>
      <w:color w:val="605E5C"/>
      <w:shd w:val="clear" w:color="auto" w:fill="E1DFDD"/>
    </w:rPr>
  </w:style>
  <w:style w:type="character" w:styleId="MenoPendente">
    <w:name w:val="Unresolved Mention"/>
    <w:basedOn w:val="Fontepargpadro"/>
    <w:uiPriority w:val="99"/>
    <w:semiHidden/>
    <w:unhideWhenUsed/>
    <w:rsid w:val="00851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725126">
      <w:bodyDiv w:val="1"/>
      <w:marLeft w:val="0"/>
      <w:marRight w:val="0"/>
      <w:marTop w:val="0"/>
      <w:marBottom w:val="0"/>
      <w:divBdr>
        <w:top w:val="none" w:sz="0" w:space="0" w:color="auto"/>
        <w:left w:val="none" w:sz="0" w:space="0" w:color="auto"/>
        <w:bottom w:val="none" w:sz="0" w:space="0" w:color="auto"/>
        <w:right w:val="none" w:sz="0" w:space="0" w:color="auto"/>
      </w:divBdr>
    </w:div>
    <w:div w:id="604311185">
      <w:bodyDiv w:val="1"/>
      <w:marLeft w:val="0"/>
      <w:marRight w:val="0"/>
      <w:marTop w:val="0"/>
      <w:marBottom w:val="0"/>
      <w:divBdr>
        <w:top w:val="none" w:sz="0" w:space="0" w:color="auto"/>
        <w:left w:val="none" w:sz="0" w:space="0" w:color="auto"/>
        <w:bottom w:val="none" w:sz="0" w:space="0" w:color="auto"/>
        <w:right w:val="none" w:sz="0" w:space="0" w:color="auto"/>
      </w:divBdr>
    </w:div>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0AA9A-BD96-4D74-8410-AC4699F94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WSI_doc_cover_v4.0</Template>
  <TotalTime>4795</TotalTime>
  <Pages>4</Pages>
  <Words>782</Words>
  <Characters>4227</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Viana</dc:creator>
  <cp:keywords/>
  <dc:description/>
  <cp:lastModifiedBy>willian Candido Pedroso</cp:lastModifiedBy>
  <cp:revision>313</cp:revision>
  <cp:lastPrinted>2022-02-21T21:14:00Z</cp:lastPrinted>
  <dcterms:created xsi:type="dcterms:W3CDTF">2019-12-10T15:57:00Z</dcterms:created>
  <dcterms:modified xsi:type="dcterms:W3CDTF">2023-09-18T22:01:00Z</dcterms:modified>
</cp:coreProperties>
</file>